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ADFF" w14:textId="548F2634" w:rsidR="00E81978" w:rsidRDefault="003C454B">
      <w:pPr>
        <w:pStyle w:val="Title"/>
      </w:pPr>
      <w:sdt>
        <w:sdtPr>
          <w:alias w:val="Title:"/>
          <w:tag w:val="Title:"/>
          <w:id w:val="726351117"/>
          <w:placeholder>
            <w:docPart w:val="2C4D4954CD0B4AA78C8D8A880EA5EB8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3340CB">
            <w:t>INTRODUCTION</w:t>
          </w:r>
        </w:sdtContent>
      </w:sdt>
    </w:p>
    <w:p w14:paraId="0773FBC3" w14:textId="3220BD34" w:rsidR="00B823AA" w:rsidRDefault="003C454B" w:rsidP="00B823AA">
      <w:pPr>
        <w:pStyle w:val="Title2"/>
      </w:pPr>
      <w:r>
        <w:t>Written by Nicholas D. Mensah</w:t>
      </w:r>
    </w:p>
    <w:p w14:paraId="078E1F71" w14:textId="0A41255B" w:rsidR="00E81978" w:rsidRDefault="003C454B" w:rsidP="00B823AA">
      <w:pPr>
        <w:pStyle w:val="Title2"/>
      </w:pPr>
      <w:r>
        <w:t>Western Governors University</w:t>
      </w:r>
    </w:p>
    <w:p w14:paraId="0042CB0F" w14:textId="0DDB135A" w:rsidR="00F36BAC" w:rsidRDefault="00F36BAC" w:rsidP="00B823AA">
      <w:pPr>
        <w:pStyle w:val="Title2"/>
      </w:pPr>
      <w:r>
        <w:t>Study.com</w:t>
      </w:r>
    </w:p>
    <w:p w14:paraId="4A446543" w14:textId="28821599" w:rsidR="00F36BAC" w:rsidRDefault="00F36BAC" w:rsidP="00B823AA">
      <w:pPr>
        <w:pStyle w:val="Title2"/>
      </w:pPr>
      <w:r>
        <w:t>Computer Science 115: Programming in Java</w:t>
      </w:r>
    </w:p>
    <w:p w14:paraId="21836760" w14:textId="0E159D58" w:rsidR="00F36BAC" w:rsidRDefault="00F36BAC" w:rsidP="00B823AA">
      <w:pPr>
        <w:pStyle w:val="Title2"/>
      </w:pPr>
      <w:r>
        <w:t>3/18/2022</w:t>
      </w:r>
    </w:p>
    <w:sdt>
      <w:sdtPr>
        <w:alias w:val="Author Note:"/>
        <w:tag w:val="Author Note:"/>
        <w:id w:val="266668659"/>
        <w:placeholder>
          <w:docPart w:val="2A42C99500B943B18D0D205471E9B21B"/>
        </w:placeholder>
        <w:temporary/>
        <w:showingPlcHdr/>
        <w15:appearance w15:val="hidden"/>
      </w:sdtPr>
      <w:sdtEndPr/>
      <w:sdtContent>
        <w:p w14:paraId="7258DCFB" w14:textId="77777777" w:rsidR="00E81978" w:rsidRDefault="005D3A03">
          <w:pPr>
            <w:pStyle w:val="Title"/>
          </w:pPr>
          <w:r>
            <w:t>Author Note</w:t>
          </w:r>
        </w:p>
      </w:sdtContent>
    </w:sdt>
    <w:p w14:paraId="56228C75" w14:textId="2229B062" w:rsidR="00E81978" w:rsidRDefault="003C454B" w:rsidP="00B823AA">
      <w:pPr>
        <w:pStyle w:val="Title2"/>
      </w:pPr>
      <w:r>
        <w:t xml:space="preserve">Funded by the Mensah Family </w:t>
      </w:r>
    </w:p>
    <w:sdt>
      <w:sdtPr>
        <w:alias w:val="Abstract:"/>
        <w:tag w:val="Abstract:"/>
        <w:id w:val="202146031"/>
        <w:placeholder>
          <w:docPart w:val="CE8FEB3F94AB4A479CB512A2EE6C981E"/>
        </w:placeholder>
        <w:temporary/>
        <w:showingPlcHdr/>
        <w15:appearance w15:val="hidden"/>
      </w:sdtPr>
      <w:sdtEndPr/>
      <w:sdtContent>
        <w:p w14:paraId="06734757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0F847820" w14:textId="7BC84B03" w:rsidR="00E81978" w:rsidRDefault="00A7081E">
      <w:pPr>
        <w:pStyle w:val="NoSpacing"/>
      </w:pPr>
      <w:r>
        <w:t xml:space="preserve">In this article </w:t>
      </w:r>
      <w:r w:rsidR="008376BA">
        <w:t>I</w:t>
      </w:r>
      <w:r>
        <w:t xml:space="preserve"> qualitatively </w:t>
      </w:r>
      <w:r w:rsidR="008770BE">
        <w:t>explore the foundations of Java</w:t>
      </w:r>
      <w:r w:rsidR="000B4507">
        <w:t>,</w:t>
      </w:r>
      <w:r w:rsidR="008770BE">
        <w:t xml:space="preserve"> a compiled programming </w:t>
      </w:r>
      <w:r w:rsidR="00AA10C1">
        <w:t>language</w:t>
      </w:r>
      <w:r w:rsidR="008376BA">
        <w:t>.</w:t>
      </w:r>
      <w:r w:rsidR="00AA10C1">
        <w:t xml:space="preserve"> </w:t>
      </w:r>
      <w:r w:rsidR="008376BA">
        <w:t>A</w:t>
      </w:r>
      <w:r>
        <w:t>s a novice Java Programmer</w:t>
      </w:r>
      <w:r w:rsidR="008376BA">
        <w:t>,</w:t>
      </w:r>
      <w:r>
        <w:t xml:space="preserve"> </w:t>
      </w:r>
      <w:r w:rsidR="008376BA">
        <w:t>I</w:t>
      </w:r>
      <w:r w:rsidR="001F4334">
        <w:t xml:space="preserve"> design</w:t>
      </w:r>
      <w:r w:rsidR="00AA10C1">
        <w:t xml:space="preserve"> this basic average grading app. </w:t>
      </w:r>
      <w:r>
        <w:t>1)</w:t>
      </w:r>
      <w:r w:rsidR="00D00564">
        <w:t xml:space="preserve"> this app will be geared toward students, professors, and parents to track the progress of an individual’s grades.</w:t>
      </w:r>
      <w:r w:rsidR="00AA10C1">
        <w:t xml:space="preserve"> </w:t>
      </w:r>
      <w:r>
        <w:t>2) Through</w:t>
      </w:r>
      <w:r w:rsidR="00AA10C1">
        <w:t xml:space="preserve"> this average quiz grading </w:t>
      </w:r>
      <w:r w:rsidR="001F4334">
        <w:t>app,</w:t>
      </w:r>
      <w:r>
        <w:t xml:space="preserve"> </w:t>
      </w:r>
      <w:r w:rsidR="008376BA">
        <w:t>I</w:t>
      </w:r>
      <w:r w:rsidR="00AA10C1">
        <w:t xml:space="preserve"> touch on the </w:t>
      </w:r>
      <w:r w:rsidR="004B5BF8">
        <w:t>theories</w:t>
      </w:r>
      <w:r w:rsidR="00AA10C1">
        <w:t xml:space="preserve"> of </w:t>
      </w:r>
      <w:r w:rsidR="00D00564">
        <w:t>Arrays, Array</w:t>
      </w:r>
      <w:r w:rsidR="00AA10C1">
        <w:t xml:space="preserve"> </w:t>
      </w:r>
      <w:r w:rsidR="00D00564">
        <w:t>List, Conditional</w:t>
      </w:r>
      <w:r w:rsidR="00AA10C1">
        <w:t xml:space="preserve"> Statements, </w:t>
      </w:r>
      <w:r w:rsidR="00D00564">
        <w:t>for</w:t>
      </w:r>
      <w:r w:rsidR="00AA10C1">
        <w:t xml:space="preserve"> loops,</w:t>
      </w:r>
      <w:r w:rsidR="004B5BF8">
        <w:t xml:space="preserve"> Do</w:t>
      </w:r>
      <w:r w:rsidR="008376BA">
        <w:t>…</w:t>
      </w:r>
      <w:r w:rsidR="004B5BF8">
        <w:t xml:space="preserve"> while</w:t>
      </w:r>
      <w:r w:rsidR="008376BA">
        <w:t>…</w:t>
      </w:r>
      <w:r w:rsidR="004B5BF8">
        <w:t xml:space="preserve"> Loops,</w:t>
      </w:r>
      <w:r>
        <w:t xml:space="preserve"> Swing,</w:t>
      </w:r>
      <w:r w:rsidR="00AA10C1">
        <w:t xml:space="preserve"> Java utility</w:t>
      </w:r>
      <w:r w:rsidR="004B5BF8">
        <w:t xml:space="preserve"> </w:t>
      </w:r>
      <w:r w:rsidR="00D00564">
        <w:t>packages, Class</w:t>
      </w:r>
      <w:r w:rsidR="004B5BF8">
        <w:t xml:space="preserve">, </w:t>
      </w:r>
      <w:r w:rsidR="00D00564">
        <w:t>and Method</w:t>
      </w:r>
      <w:r w:rsidR="004B5BF8">
        <w:t xml:space="preserve"> </w:t>
      </w:r>
      <w:r w:rsidR="00D00564">
        <w:t>formatting.</w:t>
      </w:r>
      <w:r w:rsidR="004B5BF8">
        <w:t xml:space="preserve"> </w:t>
      </w:r>
      <w:r w:rsidR="008770BE">
        <w:t xml:space="preserve"> </w:t>
      </w:r>
      <w:r w:rsidR="00961E82">
        <w:t>W</w:t>
      </w:r>
      <w:r w:rsidR="004B5BF8">
        <w:t>hile</w:t>
      </w:r>
      <w:r w:rsidR="00961E82">
        <w:t xml:space="preserve"> constructing the Average Quiz Grade App </w:t>
      </w:r>
      <w:r w:rsidR="005E5C08">
        <w:t xml:space="preserve">the Java </w:t>
      </w:r>
      <w:r w:rsidR="00D00564">
        <w:t>language demonstrates this</w:t>
      </w:r>
      <w:r w:rsidR="00961E82">
        <w:t xml:space="preserve"> light weight language </w:t>
      </w:r>
      <w:r>
        <w:t>through error debugging</w:t>
      </w:r>
      <w:r w:rsidR="00961E82">
        <w:t>.</w:t>
      </w:r>
      <w:r w:rsidR="004B5BF8">
        <w:t xml:space="preserve"> </w:t>
      </w:r>
      <w:r w:rsidR="00E41722">
        <w:t xml:space="preserve">I have added a concept of how the app would look without the functionality. It will serve as an outline and the app can be tested in the </w:t>
      </w:r>
      <w:r w:rsidR="00E1226D">
        <w:t>terminal</w:t>
      </w:r>
      <w:r w:rsidR="00E41722">
        <w:t xml:space="preserve">. </w:t>
      </w:r>
    </w:p>
    <w:p w14:paraId="68011AD8" w14:textId="091BDC59" w:rsidR="00E81978" w:rsidRDefault="005D3A03">
      <w:r>
        <w:rPr>
          <w:rStyle w:val="Emphasis"/>
        </w:rPr>
        <w:t>Keywords</w:t>
      </w:r>
      <w:r>
        <w:t xml:space="preserve">:  </w:t>
      </w:r>
      <w:r w:rsidR="000B4507">
        <w:t>Java, Debugging, Class, Method</w:t>
      </w:r>
    </w:p>
    <w:p w14:paraId="0D6FCBA7" w14:textId="5D3B70F9" w:rsidR="00E81978" w:rsidRDefault="009E1AE1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308348D8BA244375BD3FE657FCEC2BA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F7616">
            <w:t>INTRODUCTION</w:t>
          </w:r>
        </w:sdtContent>
      </w:sdt>
    </w:p>
    <w:p w14:paraId="33E9855F" w14:textId="2D5C1DE2" w:rsidR="003340CB" w:rsidRDefault="00D97BFB" w:rsidP="003340CB">
      <w:pPr>
        <w:pStyle w:val="Heading1"/>
        <w:rPr>
          <w:b w:val="0"/>
          <w:bCs w:val="0"/>
        </w:rPr>
      </w:pPr>
      <w:r w:rsidRPr="00D97BFB">
        <w:rPr>
          <w:b w:val="0"/>
          <w:bCs w:val="0"/>
        </w:rPr>
        <w:t>According</w:t>
      </w:r>
      <w:r>
        <w:rPr>
          <w:b w:val="0"/>
          <w:bCs w:val="0"/>
        </w:rPr>
        <w:t xml:space="preserve"> to Oracle</w:t>
      </w:r>
      <w:r w:rsidR="0070111A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="003340CB">
        <w:t>“</w:t>
      </w:r>
      <w:r w:rsidR="003340CB" w:rsidRPr="00E43A75">
        <w:t>Java is the #1 programming language and development platform</w:t>
      </w:r>
      <w:r w:rsidR="003340CB">
        <w:t>”</w:t>
      </w:r>
      <w:r w:rsidR="00C122B5" w:rsidRPr="00C122B5">
        <w:rPr>
          <w:b w:val="0"/>
          <w:bCs w:val="0"/>
        </w:rPr>
        <w:t xml:space="preserve"> </w:t>
      </w:r>
      <w:r w:rsidR="00C122B5" w:rsidRPr="00C122B5">
        <w:rPr>
          <w:rFonts w:asciiTheme="minorHAnsi" w:hAnsiTheme="minorHAnsi" w:cstheme="minorHAnsi"/>
          <w:b w:val="0"/>
          <w:bCs w:val="0"/>
        </w:rPr>
        <w:t>as shown in table 1</w:t>
      </w:r>
      <w:r w:rsidRPr="00C122B5">
        <w:rPr>
          <w:rFonts w:asciiTheme="minorHAnsi" w:hAnsiTheme="minorHAnsi" w:cstheme="minorHAnsi"/>
          <w:b w:val="0"/>
          <w:bCs w:val="0"/>
        </w:rPr>
        <w:t>.</w:t>
      </w:r>
      <w:r w:rsidRPr="00D97BFB">
        <w:rPr>
          <w:b w:val="0"/>
          <w:bCs w:val="0"/>
        </w:rPr>
        <w:t xml:space="preserve">  A</w:t>
      </w:r>
      <w:r>
        <w:rPr>
          <w:b w:val="0"/>
          <w:bCs w:val="0"/>
        </w:rPr>
        <w:t>fter</w:t>
      </w:r>
      <w:r w:rsidR="0070111A">
        <w:rPr>
          <w:b w:val="0"/>
          <w:bCs w:val="0"/>
        </w:rPr>
        <w:t xml:space="preserve"> </w:t>
      </w:r>
      <w:r>
        <w:rPr>
          <w:b w:val="0"/>
          <w:bCs w:val="0"/>
        </w:rPr>
        <w:t>programming with JavaScript for a couple months</w:t>
      </w:r>
      <w:r w:rsidR="0070111A">
        <w:rPr>
          <w:b w:val="0"/>
          <w:bCs w:val="0"/>
        </w:rPr>
        <w:t>,</w:t>
      </w:r>
      <w:r>
        <w:rPr>
          <w:b w:val="0"/>
          <w:bCs w:val="0"/>
        </w:rPr>
        <w:t xml:space="preserve"> I was up for a challenge, and Java was that challenge.</w:t>
      </w:r>
      <w:r w:rsidR="005D0CBF">
        <w:rPr>
          <w:b w:val="0"/>
          <w:bCs w:val="0"/>
        </w:rPr>
        <w:t xml:space="preserve"> Java, is a very verbose and somewhat light weight </w:t>
      </w:r>
      <w:r w:rsidR="0070111A">
        <w:rPr>
          <w:b w:val="0"/>
          <w:bCs w:val="0"/>
        </w:rPr>
        <w:t>language</w:t>
      </w:r>
      <w:r w:rsidR="005D0CBF">
        <w:rPr>
          <w:b w:val="0"/>
          <w:bCs w:val="0"/>
        </w:rPr>
        <w:t xml:space="preserve"> to write. For example, Java is a compiled and very declarative language, but with practice this language can serve as foundation toward a stronger foundation and many other programming languages. Through this test/quiz grading </w:t>
      </w:r>
      <w:r w:rsidR="00A73F0A">
        <w:rPr>
          <w:b w:val="0"/>
          <w:bCs w:val="0"/>
        </w:rPr>
        <w:t>App</w:t>
      </w:r>
      <w:r w:rsidR="0070111A">
        <w:rPr>
          <w:b w:val="0"/>
          <w:bCs w:val="0"/>
        </w:rPr>
        <w:t>,</w:t>
      </w:r>
      <w:r w:rsidR="00A73F0A">
        <w:rPr>
          <w:b w:val="0"/>
          <w:bCs w:val="0"/>
        </w:rPr>
        <w:t xml:space="preserve"> </w:t>
      </w:r>
      <w:r w:rsidR="0070111A">
        <w:rPr>
          <w:b w:val="0"/>
          <w:bCs w:val="0"/>
        </w:rPr>
        <w:t>I</w:t>
      </w:r>
      <w:r w:rsidR="00A73F0A">
        <w:rPr>
          <w:b w:val="0"/>
          <w:bCs w:val="0"/>
        </w:rPr>
        <w:t xml:space="preserve"> will dive deeper into this language through exploration, </w:t>
      </w:r>
      <w:r w:rsidR="00492814">
        <w:rPr>
          <w:b w:val="0"/>
          <w:bCs w:val="0"/>
        </w:rPr>
        <w:t>of Data</w:t>
      </w:r>
      <w:r w:rsidR="00A73F0A">
        <w:rPr>
          <w:b w:val="0"/>
          <w:bCs w:val="0"/>
        </w:rPr>
        <w:t xml:space="preserve"> </w:t>
      </w:r>
      <w:r w:rsidR="00492814">
        <w:rPr>
          <w:b w:val="0"/>
          <w:bCs w:val="0"/>
        </w:rPr>
        <w:t>types, Class</w:t>
      </w:r>
      <w:r w:rsidR="00A73F0A">
        <w:rPr>
          <w:b w:val="0"/>
          <w:bCs w:val="0"/>
        </w:rPr>
        <w:t xml:space="preserve"> and method declarations, loops and arrays. With diving deeper into </w:t>
      </w:r>
      <w:r w:rsidR="00FB22A0">
        <w:rPr>
          <w:b w:val="0"/>
          <w:bCs w:val="0"/>
        </w:rPr>
        <w:t>Java,</w:t>
      </w:r>
      <w:r w:rsidR="00A73F0A">
        <w:rPr>
          <w:b w:val="0"/>
          <w:bCs w:val="0"/>
        </w:rPr>
        <w:t xml:space="preserve"> </w:t>
      </w:r>
      <w:r w:rsidR="0070111A">
        <w:rPr>
          <w:b w:val="0"/>
          <w:bCs w:val="0"/>
        </w:rPr>
        <w:t>I</w:t>
      </w:r>
      <w:r w:rsidR="00A73F0A">
        <w:rPr>
          <w:b w:val="0"/>
          <w:bCs w:val="0"/>
        </w:rPr>
        <w:t xml:space="preserve"> hope to solve this challenge of obtaining the final class average and final letter grade. </w:t>
      </w:r>
      <w:r w:rsidR="0070111A">
        <w:rPr>
          <w:b w:val="0"/>
          <w:bCs w:val="0"/>
        </w:rPr>
        <w:t>I</w:t>
      </w:r>
      <w:r w:rsidR="00A73F0A">
        <w:rPr>
          <w:b w:val="0"/>
          <w:bCs w:val="0"/>
        </w:rPr>
        <w:t xml:space="preserve"> will take a</w:t>
      </w:r>
      <w:r w:rsidR="0070111A">
        <w:rPr>
          <w:b w:val="0"/>
          <w:bCs w:val="0"/>
        </w:rPr>
        <w:t>n</w:t>
      </w:r>
      <w:r w:rsidR="00A73F0A">
        <w:rPr>
          <w:b w:val="0"/>
          <w:bCs w:val="0"/>
        </w:rPr>
        <w:t xml:space="preserve"> Algorithmic </w:t>
      </w:r>
      <w:r w:rsidR="00173C6A">
        <w:rPr>
          <w:b w:val="0"/>
          <w:bCs w:val="0"/>
        </w:rPr>
        <w:t>approach, being that we</w:t>
      </w:r>
      <w:r w:rsidR="00600490">
        <w:rPr>
          <w:b w:val="0"/>
          <w:bCs w:val="0"/>
        </w:rPr>
        <w:t xml:space="preserve"> as programmers</w:t>
      </w:r>
      <w:r w:rsidR="00173C6A">
        <w:rPr>
          <w:b w:val="0"/>
          <w:bCs w:val="0"/>
        </w:rPr>
        <w:t xml:space="preserve"> are just </w:t>
      </w:r>
      <w:r w:rsidR="0070111A">
        <w:rPr>
          <w:b w:val="0"/>
          <w:bCs w:val="0"/>
        </w:rPr>
        <w:t>writing</w:t>
      </w:r>
      <w:r w:rsidR="00173C6A">
        <w:rPr>
          <w:b w:val="0"/>
          <w:bCs w:val="0"/>
        </w:rPr>
        <w:t xml:space="preserve"> logic for the computer so it can clearly produce our results. Therefore, we will develop a program that will help individuals obtain a final letter grade and average score with Java.</w:t>
      </w:r>
    </w:p>
    <w:p w14:paraId="4C190462" w14:textId="2FD7522B" w:rsidR="00173C6A" w:rsidRDefault="009173BD" w:rsidP="00173C6A">
      <w:r>
        <w:t xml:space="preserve">As stated by Matt McClintock </w:t>
      </w:r>
      <w:r w:rsidR="000F444B">
        <w:t>“Knowing</w:t>
      </w:r>
      <w:r>
        <w:t xml:space="preserve"> how to write, </w:t>
      </w:r>
      <w:r w:rsidR="000F444B">
        <w:t>compile</w:t>
      </w:r>
      <w:r>
        <w:t xml:space="preserve"> and execute code is a skill” and this developing a program project has </w:t>
      </w:r>
      <w:r w:rsidR="000F444B">
        <w:t xml:space="preserve">encouraged </w:t>
      </w:r>
      <w:r w:rsidR="00FB22A0">
        <w:t>me</w:t>
      </w:r>
      <w:r w:rsidR="00492814">
        <w:t xml:space="preserve"> develop</w:t>
      </w:r>
      <w:r w:rsidR="000F444B">
        <w:t xml:space="preserve"> my knowledge as a programmer </w:t>
      </w:r>
      <w:r w:rsidR="00FB22A0">
        <w:t>in in</w:t>
      </w:r>
      <w:r w:rsidR="000F444B">
        <w:t xml:space="preserve"> Java. </w:t>
      </w:r>
      <w:r w:rsidR="000F444B" w:rsidRPr="005B146E">
        <w:rPr>
          <w:i/>
          <w:iCs/>
        </w:rPr>
        <w:t xml:space="preserve">My Developing a </w:t>
      </w:r>
      <w:r w:rsidR="005B146E" w:rsidRPr="005B146E">
        <w:rPr>
          <w:i/>
          <w:iCs/>
        </w:rPr>
        <w:t>P</w:t>
      </w:r>
      <w:r w:rsidR="000F444B" w:rsidRPr="005B146E">
        <w:rPr>
          <w:i/>
          <w:iCs/>
        </w:rPr>
        <w:t xml:space="preserve">rogramming </w:t>
      </w:r>
      <w:r w:rsidR="005B146E" w:rsidRPr="005B146E">
        <w:rPr>
          <w:i/>
          <w:iCs/>
        </w:rPr>
        <w:t>J</w:t>
      </w:r>
      <w:r w:rsidR="000F444B" w:rsidRPr="005B146E">
        <w:rPr>
          <w:i/>
          <w:iCs/>
        </w:rPr>
        <w:t>ava</w:t>
      </w:r>
      <w:r w:rsidR="000F444B">
        <w:t xml:space="preserve"> was executed and complied through the Integrated development </w:t>
      </w:r>
      <w:r w:rsidR="00492814">
        <w:t>environment (</w:t>
      </w:r>
      <w:r w:rsidR="000F444B">
        <w:t xml:space="preserve">IDE) with used a JDK and </w:t>
      </w:r>
      <w:r w:rsidR="00AF441F">
        <w:t xml:space="preserve">java development extensions. Then, we start writing with a class titled App. The class App extended JFrame so if needed I could utilize the various methods and components to eventually produce a </w:t>
      </w:r>
      <w:r w:rsidR="00067301">
        <w:t xml:space="preserve">proper graphical user interface. Since, the program only calls for the program to be executed through </w:t>
      </w:r>
      <w:r w:rsidR="00FB22A0">
        <w:t>the terminal</w:t>
      </w:r>
      <w:r w:rsidR="00067301">
        <w:t xml:space="preserve">, I will prompt the user to submit 10 grades and the program will store and reproduce these grades along with a final grade and </w:t>
      </w:r>
      <w:r w:rsidR="002C32EF">
        <w:t>an</w:t>
      </w:r>
      <w:r w:rsidR="00067301">
        <w:t xml:space="preserve"> average score.</w:t>
      </w:r>
    </w:p>
    <w:p w14:paraId="5532BA0E" w14:textId="77777777" w:rsidR="005F3423" w:rsidRDefault="005F3423" w:rsidP="00173C6A"/>
    <w:p w14:paraId="3EB5FFEA" w14:textId="7053B254" w:rsidR="00067301" w:rsidRDefault="00067301" w:rsidP="00173C6A">
      <w:r>
        <w:lastRenderedPageBreak/>
        <w:t xml:space="preserve">The logic is the meat of this program and will be </w:t>
      </w:r>
      <w:r w:rsidR="00492814">
        <w:t>implemented</w:t>
      </w:r>
      <w:r>
        <w:t xml:space="preserve"> through George </w:t>
      </w:r>
      <w:r w:rsidR="00600490">
        <w:t>B</w:t>
      </w:r>
      <w:r>
        <w:t xml:space="preserve">ools conditional statement </w:t>
      </w:r>
      <w:r w:rsidR="00492814">
        <w:t>theories</w:t>
      </w:r>
      <w:r>
        <w:t xml:space="preserve">. </w:t>
      </w:r>
      <w:r w:rsidR="005B146E">
        <w:t xml:space="preserve">I </w:t>
      </w:r>
      <w:r>
        <w:t xml:space="preserve">will utilize loops to </w:t>
      </w:r>
      <w:r w:rsidR="00492814">
        <w:t xml:space="preserve">in a way to keep the program automated and limit the lines of code. </w:t>
      </w:r>
      <w:r w:rsidR="005B146E">
        <w:t>I</w:t>
      </w:r>
      <w:r w:rsidR="00492814">
        <w:t xml:space="preserve"> will make use of the do</w:t>
      </w:r>
      <w:r w:rsidR="00E534E9">
        <w:t>.</w:t>
      </w:r>
      <w:r w:rsidR="005B146E">
        <w:t>..</w:t>
      </w:r>
      <w:r w:rsidR="00492814">
        <w:t xml:space="preserve"> while</w:t>
      </w:r>
      <w:r w:rsidR="00E534E9">
        <w:t>.</w:t>
      </w:r>
      <w:r w:rsidR="005B146E">
        <w:t>..</w:t>
      </w:r>
      <w:r w:rsidR="00492814">
        <w:t xml:space="preserve"> loop </w:t>
      </w:r>
      <w:r w:rsidR="005B146E">
        <w:t xml:space="preserve">due to it </w:t>
      </w:r>
      <w:r w:rsidR="00492814">
        <w:t>execut</w:t>
      </w:r>
      <w:r w:rsidR="005B146E">
        <w:t xml:space="preserve">ing </w:t>
      </w:r>
      <w:r w:rsidR="00492814">
        <w:t xml:space="preserve">once so that even if the user does not want to use the program and exits with the numbers </w:t>
      </w:r>
      <w:r w:rsidR="00494266">
        <w:t>999,</w:t>
      </w:r>
      <w:r w:rsidR="00492814">
        <w:t xml:space="preserve"> they will be prompted </w:t>
      </w:r>
      <w:r w:rsidR="00B06735">
        <w:t>at least</w:t>
      </w:r>
      <w:r w:rsidR="00492814">
        <w:t xml:space="preserve"> once to “please enter your final 10 test scores or 999 to exit</w:t>
      </w:r>
      <w:r w:rsidR="00B06735">
        <w:t>:</w:t>
      </w:r>
      <w:r w:rsidR="00494266">
        <w:t>”.</w:t>
      </w:r>
      <w:r w:rsidR="00B06735">
        <w:t xml:space="preserve"> In addition to the do</w:t>
      </w:r>
      <w:r w:rsidR="00E534E9">
        <w:t>…</w:t>
      </w:r>
      <w:r w:rsidR="00B06735">
        <w:t xml:space="preserve"> while loop</w:t>
      </w:r>
      <w:r w:rsidR="00E534E9">
        <w:t>…,</w:t>
      </w:r>
      <w:r w:rsidR="00B06735">
        <w:t xml:space="preserve"> I used the for loop being that we specified that we would obtain then score at max.</w:t>
      </w:r>
      <w:r w:rsidR="005F3423">
        <w:t xml:space="preserve"> Therefore, with the utilization of for loop, </w:t>
      </w:r>
      <w:r w:rsidR="00697199">
        <w:t>do while</w:t>
      </w:r>
      <w:r w:rsidR="005F3423">
        <w:t xml:space="preserve"> loops and conditional statement I will obtain the </w:t>
      </w:r>
      <w:r w:rsidR="00697199">
        <w:t>information</w:t>
      </w:r>
      <w:r w:rsidR="005F3423">
        <w:t xml:space="preserve"> needed through the importation of the SCANNER class from the u</w:t>
      </w:r>
      <w:r w:rsidR="00697199">
        <w:t>til package.</w:t>
      </w:r>
    </w:p>
    <w:p w14:paraId="64FA8165" w14:textId="56224982" w:rsidR="00E81978" w:rsidRPr="00C31D30" w:rsidRDefault="005822AB" w:rsidP="00C31D30">
      <w:pPr>
        <w:pStyle w:val="Heading2"/>
      </w:pPr>
      <w:r>
        <w:t>PROBLEM STATEMENT</w:t>
      </w:r>
    </w:p>
    <w:p w14:paraId="7942F181" w14:textId="3A30531D" w:rsidR="00E81978" w:rsidRPr="00053F6A" w:rsidRDefault="00697199">
      <w:pPr>
        <w:pStyle w:val="NoSpacing"/>
        <w:rPr>
          <w:rFonts w:cstheme="minorHAnsi"/>
        </w:rPr>
      </w:pPr>
      <w:r>
        <w:t xml:space="preserve">Debugging allows an individual to be a stronger developer, because once you suffer through </w:t>
      </w:r>
      <w:r w:rsidR="000C018A">
        <w:t>bugs</w:t>
      </w:r>
      <w:r>
        <w:t xml:space="preserve"> you will be able to spot then in the future.</w:t>
      </w:r>
      <w:r w:rsidR="00427756">
        <w:t xml:space="preserve"> Through, the knowledge of</w:t>
      </w:r>
      <w:r w:rsidR="00494266">
        <w:t xml:space="preserve"> Robert</w:t>
      </w:r>
      <w:r w:rsidR="00427756">
        <w:t xml:space="preserve"> C. Martin </w:t>
      </w:r>
      <w:r w:rsidR="00461066">
        <w:t>from The</w:t>
      </w:r>
      <w:r w:rsidR="00427756" w:rsidRPr="00427756">
        <w:rPr>
          <w:i/>
          <w:iCs/>
        </w:rPr>
        <w:t xml:space="preserve"> </w:t>
      </w:r>
      <w:r w:rsidR="00461066" w:rsidRPr="00427756">
        <w:rPr>
          <w:i/>
          <w:iCs/>
        </w:rPr>
        <w:t>Clean Coder</w:t>
      </w:r>
      <w:r w:rsidR="00427756" w:rsidRPr="00427756">
        <w:t xml:space="preserve"> I</w:t>
      </w:r>
      <w:r w:rsidR="00427756">
        <w:t xml:space="preserve"> try to implement “Test Driven Development” to minimize debugging.</w:t>
      </w:r>
      <w:r w:rsidR="00427756" w:rsidRPr="00427756">
        <w:t xml:space="preserve"> </w:t>
      </w:r>
      <w:r>
        <w:t xml:space="preserve"> </w:t>
      </w:r>
      <w:r w:rsidR="00461066">
        <w:t xml:space="preserve">The task, would be to gain </w:t>
      </w:r>
      <w:r w:rsidR="00FB22A0">
        <w:t>a user’s</w:t>
      </w:r>
      <w:r w:rsidR="00461066">
        <w:t xml:space="preserve"> 10 ten test scores, compute the average, compare the average to a set of predefined results and boom you have the results that are requested, but only if it was so easy. One of the main enigmas that I came across was trying to </w:t>
      </w:r>
      <w:r w:rsidR="007A12DE">
        <w:t>get through the issue of the mismatch error.</w:t>
      </w:r>
      <w:r w:rsidR="00E75CB3">
        <w:t xml:space="preserve"> </w:t>
      </w:r>
      <w:r w:rsidR="00E75CB3" w:rsidRPr="00053F6A">
        <w:rPr>
          <w:rFonts w:cstheme="minorHAnsi"/>
        </w:rPr>
        <w:t>To elaborate, oracle states that a mismatch error is “</w:t>
      </w:r>
      <w:r w:rsidR="00E75CB3" w:rsidRPr="00053F6A">
        <w:rPr>
          <w:rFonts w:cstheme="minorHAnsi"/>
          <w:color w:val="353833"/>
          <w:kern w:val="24"/>
          <w:shd w:val="clear" w:color="auto" w:fill="FFFFFF"/>
        </w:rPr>
        <w:t>Thrown by a </w:t>
      </w:r>
      <w:r w:rsidR="00E75CB3" w:rsidRPr="00E75CB3">
        <w:rPr>
          <w:rFonts w:ascii="Courier New" w:hAnsi="Courier New" w:cs="Courier New"/>
          <w:color w:val="353833"/>
          <w:kern w:val="24"/>
          <w:sz w:val="29"/>
          <w:szCs w:val="29"/>
          <w:shd w:val="clear" w:color="auto" w:fill="FFFFFF"/>
        </w:rPr>
        <w:t>Scanner</w:t>
      </w:r>
      <w:r w:rsidR="00E75CB3" w:rsidRPr="00E75CB3">
        <w:rPr>
          <w:rFonts w:ascii="Arial" w:hAnsi="Arial" w:cs="Arial"/>
          <w:color w:val="353833"/>
          <w:kern w:val="24"/>
          <w:sz w:val="18"/>
          <w:szCs w:val="18"/>
          <w:shd w:val="clear" w:color="auto" w:fill="FFFFFF"/>
        </w:rPr>
        <w:t xml:space="preserve"> to </w:t>
      </w:r>
      <w:r w:rsidR="00E75CB3" w:rsidRPr="00053F6A">
        <w:rPr>
          <w:rFonts w:asciiTheme="majorHAnsi" w:hAnsiTheme="majorHAnsi" w:cstheme="majorHAnsi"/>
          <w:color w:val="353833"/>
          <w:kern w:val="24"/>
          <w:shd w:val="clear" w:color="auto" w:fill="FFFFFF"/>
        </w:rPr>
        <w:t>indicate that the token retrieved does not match the pattern for the expected type, or that the token is out of range for the expected</w:t>
      </w:r>
      <w:r w:rsidR="00E75CB3" w:rsidRPr="00053F6A">
        <w:rPr>
          <w:rFonts w:asciiTheme="majorHAnsi" w:hAnsiTheme="majorHAnsi" w:cstheme="majorHAnsi"/>
          <w:color w:val="353833"/>
          <w:kern w:val="24"/>
          <w:shd w:val="clear" w:color="auto" w:fill="FFFFFF"/>
        </w:rPr>
        <w:t xml:space="preserve"> </w:t>
      </w:r>
      <w:r w:rsidR="00E75CB3" w:rsidRPr="00053F6A">
        <w:rPr>
          <w:rFonts w:asciiTheme="majorHAnsi" w:hAnsiTheme="majorHAnsi" w:cstheme="majorHAnsi"/>
          <w:color w:val="353833"/>
          <w:kern w:val="24"/>
          <w:shd w:val="clear" w:color="auto" w:fill="FFFFFF"/>
        </w:rPr>
        <w:t>Thrown by a</w:t>
      </w:r>
      <w:r w:rsidR="00E75CB3" w:rsidRPr="00E75CB3">
        <w:rPr>
          <w:rFonts w:ascii="Arial" w:hAnsi="Arial" w:cs="Arial"/>
          <w:color w:val="353833"/>
          <w:kern w:val="24"/>
          <w:sz w:val="18"/>
          <w:szCs w:val="18"/>
          <w:shd w:val="clear" w:color="auto" w:fill="FFFFFF"/>
        </w:rPr>
        <w:t> </w:t>
      </w:r>
      <w:r w:rsidR="00E75CB3" w:rsidRPr="00E75CB3">
        <w:rPr>
          <w:rFonts w:ascii="Courier New" w:hAnsi="Courier New" w:cs="Courier New"/>
          <w:color w:val="353833"/>
          <w:kern w:val="24"/>
          <w:sz w:val="29"/>
          <w:szCs w:val="29"/>
          <w:shd w:val="clear" w:color="auto" w:fill="FFFFFF"/>
        </w:rPr>
        <w:t>Scanner</w:t>
      </w:r>
      <w:r w:rsidR="00E75CB3" w:rsidRPr="00E75CB3">
        <w:rPr>
          <w:rFonts w:ascii="Arial" w:hAnsi="Arial" w:cs="Arial"/>
          <w:color w:val="353833"/>
          <w:kern w:val="24"/>
          <w:sz w:val="18"/>
          <w:szCs w:val="18"/>
          <w:shd w:val="clear" w:color="auto" w:fill="FFFFFF"/>
        </w:rPr>
        <w:t> </w:t>
      </w:r>
      <w:r w:rsidR="00E75CB3" w:rsidRPr="00053F6A">
        <w:rPr>
          <w:rFonts w:cstheme="minorHAnsi"/>
          <w:color w:val="353833"/>
          <w:kern w:val="24"/>
          <w:shd w:val="clear" w:color="auto" w:fill="FFFFFF"/>
        </w:rPr>
        <w:t>to indicate that the token retrieved does not match the pattern for the expected type, or that the token is out of range for the expected type. type.</w:t>
      </w:r>
      <w:r w:rsidR="00E75CB3" w:rsidRPr="00053F6A">
        <w:rPr>
          <w:rFonts w:cstheme="minorHAnsi"/>
          <w:color w:val="353833"/>
          <w:kern w:val="24"/>
          <w:shd w:val="clear" w:color="auto" w:fill="FFFFFF"/>
        </w:rPr>
        <w:t>”</w:t>
      </w:r>
      <w:r w:rsidR="003621BD">
        <w:rPr>
          <w:rFonts w:cstheme="minorHAnsi"/>
          <w:color w:val="353833"/>
          <w:kern w:val="24"/>
          <w:shd w:val="clear" w:color="auto" w:fill="FFFFFF"/>
        </w:rPr>
        <w:t xml:space="preserve"> </w:t>
      </w:r>
      <w:r w:rsidR="002C32EF" w:rsidRPr="00053F6A">
        <w:rPr>
          <w:rFonts w:cstheme="minorHAnsi"/>
          <w:color w:val="353833"/>
          <w:kern w:val="24"/>
          <w:shd w:val="clear" w:color="auto" w:fill="FFFFFF"/>
        </w:rPr>
        <w:t xml:space="preserve">Next, a problem would have risen by </w:t>
      </w:r>
      <w:r w:rsidR="00053F6A" w:rsidRPr="00053F6A">
        <w:rPr>
          <w:rFonts w:cstheme="minorHAnsi"/>
          <w:color w:val="353833"/>
          <w:kern w:val="24"/>
          <w:shd w:val="clear" w:color="auto" w:fill="FFFFFF"/>
        </w:rPr>
        <w:t>with</w:t>
      </w:r>
      <w:r w:rsidR="002C32EF" w:rsidRPr="00053F6A">
        <w:rPr>
          <w:rFonts w:cstheme="minorHAnsi"/>
          <w:color w:val="353833"/>
          <w:kern w:val="24"/>
          <w:shd w:val="clear" w:color="auto" w:fill="FFFFFF"/>
        </w:rPr>
        <w:t xml:space="preserve"> the do while loop going through an infinite loop, not clearly stating the condition </w:t>
      </w:r>
      <w:r w:rsidR="00053F6A" w:rsidRPr="00053F6A">
        <w:rPr>
          <w:rFonts w:cstheme="minorHAnsi"/>
          <w:color w:val="353833"/>
          <w:kern w:val="24"/>
          <w:shd w:val="clear" w:color="auto" w:fill="FFFFFF"/>
        </w:rPr>
        <w:t>make the statement true. Another,</w:t>
      </w:r>
      <w:r w:rsidR="00053F6A" w:rsidRPr="003621BD">
        <w:rPr>
          <w:rFonts w:cstheme="minorHAnsi"/>
          <w:color w:val="353833"/>
          <w:kern w:val="24"/>
          <w:shd w:val="clear" w:color="auto" w:fill="FFFFFF"/>
        </w:rPr>
        <w:t xml:space="preserve"> </w:t>
      </w:r>
      <w:r w:rsidR="0002432C" w:rsidRPr="003621BD">
        <w:rPr>
          <w:rFonts w:cstheme="minorHAnsi"/>
          <w:color w:val="353833"/>
          <w:kern w:val="24"/>
          <w:shd w:val="clear" w:color="auto" w:fill="FFFFFF"/>
        </w:rPr>
        <w:t xml:space="preserve">issue </w:t>
      </w:r>
      <w:r w:rsidR="0002432C">
        <w:rPr>
          <w:rFonts w:cstheme="minorHAnsi"/>
          <w:color w:val="353833"/>
          <w:kern w:val="24"/>
          <w:shd w:val="clear" w:color="auto" w:fill="FFFFFF"/>
        </w:rPr>
        <w:t xml:space="preserve">that </w:t>
      </w:r>
      <w:r w:rsidR="000C018A">
        <w:rPr>
          <w:rFonts w:cstheme="minorHAnsi"/>
          <w:color w:val="353833"/>
          <w:kern w:val="24"/>
          <w:shd w:val="clear" w:color="auto" w:fill="FFFFFF"/>
        </w:rPr>
        <w:t>I</w:t>
      </w:r>
      <w:r w:rsidR="0002432C">
        <w:rPr>
          <w:rFonts w:cstheme="minorHAnsi"/>
          <w:color w:val="353833"/>
          <w:kern w:val="24"/>
          <w:shd w:val="clear" w:color="auto" w:fill="FFFFFF"/>
        </w:rPr>
        <w:t xml:space="preserve"> </w:t>
      </w:r>
      <w:r w:rsidR="00450FF8">
        <w:rPr>
          <w:rFonts w:cstheme="minorHAnsi"/>
          <w:color w:val="353833"/>
          <w:kern w:val="24"/>
          <w:shd w:val="clear" w:color="auto" w:fill="FFFFFF"/>
        </w:rPr>
        <w:t>have been</w:t>
      </w:r>
      <w:r w:rsidR="0002432C">
        <w:rPr>
          <w:rFonts w:cstheme="minorHAnsi"/>
          <w:color w:val="353833"/>
          <w:kern w:val="24"/>
          <w:shd w:val="clear" w:color="auto" w:fill="FFFFFF"/>
        </w:rPr>
        <w:t xml:space="preserve"> tasked with exiting the program if the user enters 999. For </w:t>
      </w:r>
      <w:r w:rsidR="00A34E28">
        <w:rPr>
          <w:rFonts w:cstheme="minorHAnsi"/>
          <w:color w:val="353833"/>
          <w:kern w:val="24"/>
          <w:shd w:val="clear" w:color="auto" w:fill="FFFFFF"/>
        </w:rPr>
        <w:t>example,</w:t>
      </w:r>
      <w:r w:rsidR="0002432C">
        <w:rPr>
          <w:rFonts w:cstheme="minorHAnsi"/>
          <w:color w:val="353833"/>
          <w:kern w:val="24"/>
          <w:shd w:val="clear" w:color="auto" w:fill="FFFFFF"/>
        </w:rPr>
        <w:t xml:space="preserve"> if the user no </w:t>
      </w:r>
      <w:r w:rsidR="0002432C">
        <w:rPr>
          <w:rFonts w:cstheme="minorHAnsi"/>
          <w:color w:val="353833"/>
          <w:kern w:val="24"/>
          <w:shd w:val="clear" w:color="auto" w:fill="FFFFFF"/>
        </w:rPr>
        <w:lastRenderedPageBreak/>
        <w:t xml:space="preserve">longer wanted to </w:t>
      </w:r>
      <w:r w:rsidR="00A34E28">
        <w:rPr>
          <w:rFonts w:cstheme="minorHAnsi"/>
          <w:color w:val="353833"/>
          <w:kern w:val="24"/>
          <w:shd w:val="clear" w:color="auto" w:fill="FFFFFF"/>
        </w:rPr>
        <w:t>continue,</w:t>
      </w:r>
      <w:r w:rsidR="0002432C">
        <w:rPr>
          <w:rFonts w:cstheme="minorHAnsi"/>
          <w:color w:val="353833"/>
          <w:kern w:val="24"/>
          <w:shd w:val="clear" w:color="auto" w:fill="FFFFFF"/>
        </w:rPr>
        <w:t xml:space="preserve"> they would still get a grade for the exams entered at that moment.</w:t>
      </w:r>
      <w:r w:rsidR="00A34E28">
        <w:rPr>
          <w:rFonts w:cstheme="minorHAnsi"/>
          <w:color w:val="353833"/>
          <w:kern w:val="24"/>
          <w:shd w:val="clear" w:color="auto" w:fill="FFFFFF"/>
        </w:rPr>
        <w:t xml:space="preserve"> Another task that </w:t>
      </w:r>
      <w:r w:rsidR="000C018A">
        <w:rPr>
          <w:rFonts w:cstheme="minorHAnsi"/>
          <w:color w:val="353833"/>
          <w:kern w:val="24"/>
          <w:shd w:val="clear" w:color="auto" w:fill="FFFFFF"/>
        </w:rPr>
        <w:t>I</w:t>
      </w:r>
      <w:r w:rsidR="00A34E28">
        <w:rPr>
          <w:rFonts w:cstheme="minorHAnsi"/>
          <w:color w:val="353833"/>
          <w:kern w:val="24"/>
          <w:shd w:val="clear" w:color="auto" w:fill="FFFFFF"/>
        </w:rPr>
        <w:t xml:space="preserve"> have would be to obtain the total from the array list.</w:t>
      </w:r>
    </w:p>
    <w:p w14:paraId="1837DEB2" w14:textId="1C010645" w:rsidR="00355DCA" w:rsidRPr="00C31D30" w:rsidRDefault="005822AB" w:rsidP="00C31D30">
      <w:pPr>
        <w:pStyle w:val="Heading3"/>
      </w:pPr>
      <w:r>
        <w:t>Solution</w:t>
      </w:r>
    </w:p>
    <w:p w14:paraId="32671DD1" w14:textId="64916780" w:rsidR="00E81978" w:rsidRDefault="00E75CB3">
      <w:pPr>
        <w:rPr>
          <w:b/>
          <w:bCs/>
        </w:rPr>
      </w:pPr>
      <w:r>
        <w:t xml:space="preserve">To </w:t>
      </w:r>
      <w:r w:rsidR="002B602B">
        <w:t>solve</w:t>
      </w:r>
      <w:r>
        <w:t xml:space="preserve"> the mismatch </w:t>
      </w:r>
      <w:r w:rsidR="00FB22A0">
        <w:t>error,</w:t>
      </w:r>
      <w:r>
        <w:t xml:space="preserve"> I utilizes the using a </w:t>
      </w:r>
      <w:r w:rsidR="002B602B">
        <w:t>String</w:t>
      </w:r>
      <w:r>
        <w:t xml:space="preserve"> to begin with being that I could catch if the user enters a none integer as well as making it simpler for the try catch exception handler. I started as a string and used the </w:t>
      </w:r>
      <w:r w:rsidR="002B602B">
        <w:t>parseInt (</w:t>
      </w:r>
      <w:r>
        <w:t xml:space="preserve">). To convert a string into </w:t>
      </w:r>
      <w:r w:rsidR="00053F6A">
        <w:t>an</w:t>
      </w:r>
      <w:r>
        <w:t xml:space="preserve"> integer as demonstrated in figure </w:t>
      </w:r>
      <w:r w:rsidR="000F2AEA">
        <w:t>1</w:t>
      </w:r>
      <w:r w:rsidR="00053F6A">
        <w:t xml:space="preserve">. By starting as a </w:t>
      </w:r>
      <w:r w:rsidR="003621BD">
        <w:t>string,</w:t>
      </w:r>
      <w:r w:rsidR="00053F6A">
        <w:t xml:space="preserve"> I could verify if the element was a string or if it was properly converted to an Integer.</w:t>
      </w:r>
      <w:r w:rsidR="0002432C">
        <w:t xml:space="preserve"> The solution for exiting the program if 999 was entered would be to check </w:t>
      </w:r>
      <w:r w:rsidR="00A34E28">
        <w:t>whether</w:t>
      </w:r>
      <w:r w:rsidR="0002432C">
        <w:t xml:space="preserve"> the user wanted to continue after being prompted to enter </w:t>
      </w:r>
      <w:r w:rsidR="00A34E28">
        <w:t xml:space="preserve">an integer to capture scores in the array list. In order, to obtain and total the elements from the array </w:t>
      </w:r>
      <w:r w:rsidR="00C122B5">
        <w:t xml:space="preserve">list </w:t>
      </w:r>
      <w:r w:rsidR="000C018A">
        <w:t>I</w:t>
      </w:r>
      <w:r w:rsidR="00A34E28">
        <w:t xml:space="preserve"> would utilize another for loop and increment the total by each time the array list is loop through. By obtaining the total now we are able to </w:t>
      </w:r>
      <w:r w:rsidR="00C122B5">
        <w:t>get the average by diving the total by the array. Size () or in our case 10 since 10 will be the total amount of scores obtained.</w:t>
      </w:r>
    </w:p>
    <w:p w14:paraId="38EFBBE2" w14:textId="4A330570" w:rsidR="00355DCA" w:rsidRPr="00C31D30" w:rsidRDefault="005822AB" w:rsidP="00C31D30">
      <w:pPr>
        <w:pStyle w:val="Heading4"/>
      </w:pPr>
      <w:r>
        <w:t>P</w:t>
      </w:r>
      <w:r w:rsidR="000B4507">
        <w:t>E</w:t>
      </w:r>
      <w:r>
        <w:t>RFORMANCE EVALUATION</w:t>
      </w:r>
    </w:p>
    <w:p w14:paraId="6007A896" w14:textId="60353E8B" w:rsidR="00E81978" w:rsidRDefault="008E0297">
      <w:pPr>
        <w:rPr>
          <w:b/>
          <w:bCs/>
        </w:rPr>
      </w:pPr>
      <w:r>
        <w:t xml:space="preserve">Developing in Java has been a success </w:t>
      </w:r>
      <w:r w:rsidR="00ED200D">
        <w:t xml:space="preserve">it </w:t>
      </w:r>
      <w:r>
        <w:t xml:space="preserve">preforms the task that it was designed to </w:t>
      </w:r>
      <w:r w:rsidR="00ED200D">
        <w:t xml:space="preserve">accomplish. The program will prompt the user to submit 10 or less </w:t>
      </w:r>
      <w:r w:rsidR="00F52372">
        <w:t>scores,</w:t>
      </w:r>
      <w:r w:rsidR="00ED200D">
        <w:t xml:space="preserve"> then the program goes through the java engine places the results in an array list. </w:t>
      </w:r>
      <w:r w:rsidR="00F52372">
        <w:t>From</w:t>
      </w:r>
      <w:r w:rsidR="00ED200D">
        <w:t xml:space="preserve"> the a</w:t>
      </w:r>
      <w:r w:rsidR="00F52372">
        <w:t>r</w:t>
      </w:r>
      <w:r w:rsidR="00ED200D">
        <w:t>ray</w:t>
      </w:r>
      <w:r w:rsidR="00F52372">
        <w:t xml:space="preserve"> </w:t>
      </w:r>
      <w:r w:rsidR="00ED200D">
        <w:t xml:space="preserve">list the elements are cycled through with a for loop and </w:t>
      </w:r>
      <w:r w:rsidR="00F52372">
        <w:t xml:space="preserve">arithmetically summed to obtain a total, then the average is stored wrapper Integer variable named avgScore which is using the naming convention which is camel case. </w:t>
      </w:r>
      <w:r w:rsidR="00556A9C">
        <w:t xml:space="preserve">Next, the average is calculated, then the average is printed in the terminal to test before proceeding. Subsequently, the </w:t>
      </w:r>
      <w:r w:rsidR="00504438">
        <w:t xml:space="preserve">average score goes through conditional statement which goes through a grading scale from zero to 100. </w:t>
      </w:r>
      <w:r w:rsidR="000C234B">
        <w:t>The grades</w:t>
      </w:r>
      <w:r w:rsidR="00504438">
        <w:t xml:space="preserve"> of A-F will be stored in an Array due to the array having a fixed size compared to the Array List. The letter grades are accessed from </w:t>
      </w:r>
      <w:r w:rsidR="00504438">
        <w:lastRenderedPageBreak/>
        <w:t xml:space="preserve">the array through indexing. For </w:t>
      </w:r>
      <w:r w:rsidR="000C234B">
        <w:t>example,</w:t>
      </w:r>
      <w:r w:rsidR="00504438">
        <w:t xml:space="preserve"> </w:t>
      </w:r>
      <w:r w:rsidR="000C234B">
        <w:t>letterGrade [</w:t>
      </w:r>
      <w:r w:rsidR="00504438">
        <w:t xml:space="preserve">0] will access </w:t>
      </w:r>
      <w:r w:rsidR="00D93672">
        <w:t>and</w:t>
      </w:r>
      <w:r w:rsidR="00504438">
        <w:t xml:space="preserve"> </w:t>
      </w:r>
      <w:r w:rsidR="00D93672">
        <w:t>“</w:t>
      </w:r>
      <w:r w:rsidR="00504438">
        <w:t>A</w:t>
      </w:r>
      <w:r w:rsidR="00D93672">
        <w:t>”</w:t>
      </w:r>
      <w:r w:rsidR="00504438">
        <w:t xml:space="preserve"> </w:t>
      </w:r>
      <w:r w:rsidR="00D93672">
        <w:t>were as</w:t>
      </w:r>
      <w:r w:rsidR="00504438">
        <w:t xml:space="preserve"> </w:t>
      </w:r>
      <w:r w:rsidR="000C234B">
        <w:t>letterGrade [</w:t>
      </w:r>
      <w:r w:rsidR="00504438">
        <w:t xml:space="preserve">4] </w:t>
      </w:r>
      <w:r w:rsidR="00D93672">
        <w:t xml:space="preserve">result in an” F”. Consequently, when </w:t>
      </w:r>
      <w:r w:rsidR="000C234B">
        <w:t>a</w:t>
      </w:r>
      <w:r w:rsidR="00E20121">
        <w:t>n</w:t>
      </w:r>
      <w:r w:rsidR="000C234B">
        <w:t xml:space="preserve"> invalid</w:t>
      </w:r>
      <w:r w:rsidR="00D93672">
        <w:t xml:space="preserve"> score is given the conditional statement will trigger the user to produce a Valid Score. For example, if a user where to input a</w:t>
      </w:r>
      <w:r w:rsidR="00E20121">
        <w:t>n</w:t>
      </w:r>
      <w:r w:rsidR="00D93672">
        <w:t xml:space="preserve"> </w:t>
      </w:r>
      <w:r w:rsidR="000C234B">
        <w:t xml:space="preserve">invalid </w:t>
      </w:r>
      <w:r w:rsidR="003620C1">
        <w:t>integer</w:t>
      </w:r>
      <w:r w:rsidR="000C234B">
        <w:t xml:space="preserve"> which results in a irrational number then the condition will trigger </w:t>
      </w:r>
      <w:r w:rsidR="003620C1">
        <w:t xml:space="preserve">the final else condition to produce a Valid score. At the end of the </w:t>
      </w:r>
      <w:r w:rsidR="001F4334">
        <w:t>program,</w:t>
      </w:r>
      <w:r w:rsidR="003620C1">
        <w:t xml:space="preserve"> you will have your average score, and letter grade with the list of scores entered for you to have assurances</w:t>
      </w:r>
      <w:r w:rsidR="001F4334">
        <w:t xml:space="preserve"> as shown in figure 2.</w:t>
      </w:r>
    </w:p>
    <w:p w14:paraId="20DB7A61" w14:textId="5FB4E427" w:rsidR="00355DCA" w:rsidRPr="00C31D30" w:rsidRDefault="005822AB" w:rsidP="00C31D30">
      <w:pPr>
        <w:pStyle w:val="Heading5"/>
      </w:pPr>
      <w:r>
        <w:t>CONCLUSION</w:t>
      </w:r>
    </w:p>
    <w:p w14:paraId="1EF2A6B2" w14:textId="21F22677" w:rsidR="00E81978" w:rsidRDefault="00CD1D6E">
      <w:r>
        <w:t xml:space="preserve">Therefore, </w:t>
      </w:r>
      <w:r w:rsidR="00042EC0">
        <w:t>developing</w:t>
      </w:r>
      <w:r>
        <w:t xml:space="preserve"> a Java program will leave any programmer or anyone interested in a challenge with pure satisfaction. The program has accomplished its end goals as shown in </w:t>
      </w:r>
      <w:r w:rsidRPr="00CD1D6E">
        <w:rPr>
          <w:i/>
          <w:iCs/>
        </w:rPr>
        <w:t>fiqure</w:t>
      </w:r>
      <w:r w:rsidR="00042EC0" w:rsidRPr="00CD1D6E">
        <w:rPr>
          <w:i/>
          <w:iCs/>
        </w:rPr>
        <w:t xml:space="preserve">2 </w:t>
      </w:r>
      <w:r w:rsidR="00042EC0">
        <w:t>(</w:t>
      </w:r>
      <w:r>
        <w:t>Mensah,2022</w:t>
      </w:r>
      <w:r w:rsidR="00BA45DB">
        <w:t>)</w:t>
      </w:r>
      <w:r>
        <w:t>. The program will produce the average scores, a grade, and a list of score. The program will allow the user to exit if the user enters 999. I attempted to produce clean and concise code</w:t>
      </w:r>
      <w:r w:rsidR="00042EC0">
        <w:t>. Finally, the debugging of the code was minimized by trying to catch errors before writing a line of code. With the try catch exception I attempted to throw a wide enough net that will catch errors and will prevent to code from overflowing. Thanks for this opportunity and I hope you enjoy</w:t>
      </w:r>
      <w:r w:rsidR="00E20121">
        <w:t>.</w:t>
      </w:r>
      <w:r w:rsidR="00042EC0">
        <w:t xml:space="preserve"> </w:t>
      </w:r>
      <w:r w:rsidR="00E20121">
        <w:t>A</w:t>
      </w:r>
      <w:r w:rsidR="00042EC0">
        <w:t>n</w:t>
      </w:r>
      <w:r w:rsidR="00E20121">
        <w:t xml:space="preserve">y </w:t>
      </w:r>
      <w:r w:rsidR="00042EC0">
        <w:t>su</w:t>
      </w:r>
      <w:r w:rsidR="00A57030">
        <w:t>gg</w:t>
      </w:r>
      <w:r w:rsidR="00042EC0">
        <w:t>estions will greatly be appreciated</w:t>
      </w:r>
      <w:r w:rsidR="00E20121">
        <w:t>.</w:t>
      </w:r>
      <w:r w:rsidR="00042EC0">
        <w:t xml:space="preserve"> </w:t>
      </w:r>
      <w:r w:rsidR="00E20121">
        <w:t>T</w:t>
      </w:r>
      <w:r w:rsidR="00A57030">
        <w:t>he gui is there to show what I will b</w:t>
      </w:r>
      <w:r w:rsidR="00E20121">
        <w:t>e</w:t>
      </w:r>
      <w:r w:rsidR="00A57030">
        <w:t xml:space="preserve"> working on </w:t>
      </w:r>
      <w:r w:rsidR="00E20121">
        <w:t>in</w:t>
      </w:r>
      <w:r w:rsidR="00A57030">
        <w:t xml:space="preserve"> the future</w:t>
      </w:r>
      <w:r w:rsidR="00042EC0">
        <w:t>.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5DF1AAC4" w14:textId="77777777" w:rsidR="00E81978" w:rsidRDefault="005D3A03">
          <w:pPr>
            <w:pStyle w:val="SectionTitle"/>
          </w:pPr>
          <w:r>
            <w:t>References</w:t>
          </w:r>
        </w:p>
        <w:p w14:paraId="48AC66F4" w14:textId="77777777" w:rsidR="00AD3F57" w:rsidRDefault="009E1AE1" w:rsidP="00AD3F57">
          <w:pPr>
            <w:ind w:firstLine="0"/>
          </w:pPr>
        </w:p>
      </w:sdtContent>
    </w:sdt>
    <w:p w14:paraId="1D35353E" w14:textId="38FB6D16" w:rsidR="001B7F7D" w:rsidRDefault="001B7F7D" w:rsidP="00AD3F57">
      <w:pPr>
        <w:ind w:firstLine="0"/>
      </w:pPr>
      <w:r w:rsidRPr="001B7F7D">
        <w:t>Practical Application for Java: Using the Scanner Class. (2017, December 26). Retrieved from https://study.com/academy/lesson/practical-application-for-java-using-the-scanner-class.html.</w:t>
      </w:r>
    </w:p>
    <w:p w14:paraId="499E043B" w14:textId="4E152B91" w:rsidR="001B7F7D" w:rsidRDefault="001B7F7D" w:rsidP="00AD3F57">
      <w:pPr>
        <w:ind w:firstLine="0"/>
      </w:pPr>
      <w:r w:rsidRPr="001B7F7D">
        <w:t xml:space="preserve">Programming in Java - Assignment: Developing a Java Program. (2018, October 16). Retrieved </w:t>
      </w:r>
    </w:p>
    <w:p w14:paraId="396C11D7" w14:textId="130889E0" w:rsidR="001B7F7D" w:rsidRDefault="001B7F7D" w:rsidP="00AD3F57">
      <w:pPr>
        <w:ind w:firstLine="0"/>
      </w:pPr>
      <w:r w:rsidRPr="001B7F7D">
        <w:t xml:space="preserve">from </w:t>
      </w:r>
      <w:hyperlink r:id="rId9" w:history="1">
        <w:r w:rsidRPr="001B7F7D">
          <w:rPr>
            <w:rStyle w:val="Hyperlink"/>
          </w:rPr>
          <w:t>https://study.com/academy/lesson/programming-in-java-assignment-developing-a-java-program.html</w:t>
        </w:r>
      </w:hyperlink>
      <w:r w:rsidRPr="001B7F7D">
        <w:t>.</w:t>
      </w:r>
    </w:p>
    <w:p w14:paraId="44A23E0F" w14:textId="36234230" w:rsidR="00E81978" w:rsidRDefault="00AD3F57" w:rsidP="00AD3F57">
      <w:pPr>
        <w:ind w:firstLine="0"/>
      </w:pPr>
      <w:r w:rsidRPr="00AD3F57">
        <w:t xml:space="preserve"> </w:t>
      </w:r>
      <w:r w:rsidRPr="00AD3F57">
        <w:t xml:space="preserve">Static vs. Non-Static Methods in Java. (2017, December 8). Retrieved from </w:t>
      </w:r>
      <w:hyperlink r:id="rId10" w:history="1">
        <w:r w:rsidR="004521A2" w:rsidRPr="00422E24">
          <w:rPr>
            <w:rStyle w:val="Hyperlink"/>
          </w:rPr>
          <w:t>https://study.com/academy/lesson/static-vs-non-static-methods-in-java.html</w:t>
        </w:r>
      </w:hyperlink>
      <w:r w:rsidRPr="00AD3F57">
        <w:t>.</w:t>
      </w:r>
    </w:p>
    <w:p w14:paraId="1EC42BD4" w14:textId="34DF59EE" w:rsidR="004521A2" w:rsidRDefault="004521A2" w:rsidP="00AD3F57">
      <w:pPr>
        <w:ind w:firstLine="0"/>
      </w:pPr>
      <w:r w:rsidRPr="004521A2">
        <w:t xml:space="preserve">What is a JFrame Class in Java? - Uses &amp; Examples. (2018, March 9). Retrieved from </w:t>
      </w:r>
      <w:hyperlink r:id="rId11" w:history="1">
        <w:r w:rsidR="00E14ED5" w:rsidRPr="00422E24">
          <w:rPr>
            <w:rStyle w:val="Hyperlink"/>
          </w:rPr>
          <w:t>https://study.com/academy/lesson/what-is-a-jframe-class-in-java-uses-examples.html</w:t>
        </w:r>
      </w:hyperlink>
      <w:r w:rsidRPr="004521A2">
        <w:t>.</w:t>
      </w:r>
    </w:p>
    <w:p w14:paraId="3B413FE9" w14:textId="12A27067" w:rsidR="00E14ED5" w:rsidRDefault="00E14ED5" w:rsidP="00AD3F57">
      <w:pPr>
        <w:ind w:firstLine="0"/>
      </w:pPr>
      <w:r w:rsidRPr="00E14ED5">
        <w:t>Oracle Java: OraclePro Consulting &amp; Services</w:t>
      </w:r>
      <w:r>
        <w:t xml:space="preserve">. (2022, March18). Retrieved from </w:t>
      </w:r>
      <w:hyperlink r:id="rId12" w:history="1">
        <w:r w:rsidR="005F3423" w:rsidRPr="00422E24">
          <w:rPr>
            <w:rStyle w:val="Hyperlink"/>
          </w:rPr>
          <w:t>https://www.oraclepro.com/products/oracle-java/</w:t>
        </w:r>
      </w:hyperlink>
    </w:p>
    <w:p w14:paraId="2577BE8F" w14:textId="6DE0DA2E" w:rsidR="005F3423" w:rsidRPr="005F3423" w:rsidRDefault="005F3423" w:rsidP="008E0297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i/>
          <w:iCs/>
          <w:kern w:val="0"/>
          <w:lang w:eastAsia="en-US"/>
        </w:rPr>
      </w:pPr>
      <w:r w:rsidRPr="005F3423">
        <w:rPr>
          <w:rFonts w:ascii="Times New Roman" w:eastAsia="Times New Roman" w:hAnsi="Times New Roman" w:cs="Times New Roman"/>
          <w:kern w:val="0"/>
          <w:lang w:eastAsia="en-US"/>
        </w:rPr>
        <w:t xml:space="preserve">Martin, R. C. (2020). </w:t>
      </w:r>
      <w:r w:rsidRPr="005F342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The</w:t>
      </w:r>
      <w:r w:rsidR="008E0297">
        <w:rPr>
          <w:rFonts w:ascii="Times New Roman" w:eastAsia="Times New Roman" w:hAnsi="Times New Roman" w:cs="Times New Roman"/>
          <w:i/>
          <w:iCs/>
          <w:kern w:val="0"/>
          <w:lang w:eastAsia="en-US"/>
        </w:rPr>
        <w:t xml:space="preserve"> </w:t>
      </w:r>
      <w:r w:rsidRPr="005F342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clean coder: A code of conduct for professional programmers</w:t>
      </w:r>
      <w:r w:rsidRPr="005F3423">
        <w:rPr>
          <w:rFonts w:ascii="Times New Roman" w:eastAsia="Times New Roman" w:hAnsi="Times New Roman" w:cs="Times New Roman"/>
          <w:kern w:val="0"/>
          <w:lang w:eastAsia="en-US"/>
        </w:rPr>
        <w:t xml:space="preserve">. Ren min you dian chu ban she. </w:t>
      </w:r>
    </w:p>
    <w:p w14:paraId="58DBAC69" w14:textId="0F2E3802" w:rsidR="002B602B" w:rsidRPr="002B602B" w:rsidRDefault="002B602B" w:rsidP="002B602B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lang w:eastAsia="en-US"/>
        </w:rPr>
      </w:pPr>
      <w:r w:rsidRPr="002B602B">
        <w:rPr>
          <w:rFonts w:ascii="Times New Roman" w:eastAsia="Times New Roman" w:hAnsi="Times New Roman" w:cs="Times New Roman"/>
          <w:kern w:val="0"/>
          <w:lang w:eastAsia="en-US"/>
        </w:rPr>
        <w:t xml:space="preserve">InputMismatchException (java platform SE </w:t>
      </w:r>
      <w:r w:rsidR="00B439FF" w:rsidRPr="002B602B">
        <w:rPr>
          <w:rFonts w:ascii="Times New Roman" w:eastAsia="Times New Roman" w:hAnsi="Times New Roman" w:cs="Times New Roman"/>
          <w:kern w:val="0"/>
          <w:lang w:eastAsia="en-US"/>
        </w:rPr>
        <w:t>7)</w:t>
      </w:r>
      <w:r w:rsidRPr="002B602B">
        <w:rPr>
          <w:rFonts w:ascii="Times New Roman" w:eastAsia="Times New Roman" w:hAnsi="Times New Roman" w:cs="Times New Roman"/>
          <w:kern w:val="0"/>
          <w:lang w:eastAsia="en-US"/>
        </w:rPr>
        <w:t xml:space="preserve">. (2020, June 24). Retrieved March 18, 2022, from https://docs.oracle.com/javase/7/docs/api/java/util/InputMismatchException.html </w:t>
      </w:r>
    </w:p>
    <w:p w14:paraId="47A25481" w14:textId="77777777" w:rsidR="008E0297" w:rsidRPr="008E0297" w:rsidRDefault="008E0297" w:rsidP="008E0297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lang w:eastAsia="en-US"/>
        </w:rPr>
      </w:pPr>
      <w:r w:rsidRPr="008E0297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The most popular programming languages - 1965/2022 - new update</w:t>
      </w:r>
      <w:r w:rsidRPr="008E0297">
        <w:rPr>
          <w:rFonts w:ascii="Times New Roman" w:eastAsia="Times New Roman" w:hAnsi="Times New Roman" w:cs="Times New Roman"/>
          <w:kern w:val="0"/>
          <w:lang w:eastAsia="en-US"/>
        </w:rPr>
        <w:t xml:space="preserve">. Statistics and Data. (2022, January 9). Retrieved March 18, 2022, from https://statisticsanddata.org/data/the-most-popular-programming-languages-1965-2022-new-update/#:~:text=Java%20moved%20from%20second%20place,also%20in%20the%20top%2010. </w:t>
      </w:r>
    </w:p>
    <w:p w14:paraId="25BBDD91" w14:textId="77777777" w:rsidR="005F3423" w:rsidRDefault="005F3423" w:rsidP="00AD3F57">
      <w:pPr>
        <w:ind w:firstLine="0"/>
      </w:pPr>
    </w:p>
    <w:p w14:paraId="7789C1EB" w14:textId="0BEFB1D6" w:rsidR="00E14ED5" w:rsidRDefault="00E14ED5" w:rsidP="00AD3F57">
      <w:pPr>
        <w:ind w:firstLine="0"/>
      </w:pPr>
    </w:p>
    <w:p w14:paraId="1BEE1A7C" w14:textId="4C573861" w:rsidR="00E81978" w:rsidRDefault="00E81978"/>
    <w:p w14:paraId="187AD98C" w14:textId="77777777" w:rsidR="00E81978" w:rsidRDefault="005D3A03">
      <w:pPr>
        <w:pStyle w:val="SectionTitle"/>
      </w:pPr>
      <w:r>
        <w:lastRenderedPageBreak/>
        <w:t>Tables</w:t>
      </w:r>
    </w:p>
    <w:p w14:paraId="3BF882D0" w14:textId="77777777" w:rsidR="00E81978" w:rsidRDefault="005D3A03">
      <w:pPr>
        <w:pStyle w:val="NoSpacing"/>
      </w:pPr>
      <w:r>
        <w:t>Table 1</w:t>
      </w:r>
    </w:p>
    <w:p w14:paraId="47BF2CD2" w14:textId="7BDE5C1B" w:rsidR="00E81978" w:rsidRPr="00C0601E" w:rsidRDefault="0043171E" w:rsidP="00C0601E">
      <w:pPr>
        <w:pStyle w:val="NoSpacing"/>
        <w:rPr>
          <w:rStyle w:val="Emphasis"/>
          <w:i w:val="0"/>
          <w:iCs w:val="0"/>
        </w:rPr>
      </w:pPr>
      <w:r>
        <w:t>Oracle stated Java was #1</w:t>
      </w:r>
    </w:p>
    <w:p w14:paraId="6A31E4A8" w14:textId="2813A81F" w:rsidR="00083179" w:rsidRDefault="00083179">
      <w:pPr>
        <w:pStyle w:val="TableFigure"/>
        <w:rPr>
          <w:rStyle w:val="Emphasis"/>
        </w:rPr>
      </w:pPr>
      <w:r w:rsidRPr="00083179">
        <w:rPr>
          <w:rStyle w:val="Emphasis"/>
        </w:rPr>
        <w:drawing>
          <wp:inline distT="0" distB="0" distL="0" distR="0" wp14:anchorId="1525769F" wp14:editId="2B59FBBF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304D" w14:textId="0CFABB56" w:rsidR="00E81978" w:rsidRDefault="005D3A03">
      <w:pPr>
        <w:pStyle w:val="TableFigure"/>
      </w:pPr>
      <w:r>
        <w:rPr>
          <w:rStyle w:val="Emphasis"/>
        </w:rPr>
        <w:t>Note</w:t>
      </w:r>
      <w:r>
        <w:t xml:space="preserve">:  </w:t>
      </w:r>
      <w:r w:rsidR="0043171E" w:rsidRPr="0043171E">
        <w:t xml:space="preserve">As of 1 January 2022, the most popular programming language is Python. Python has a rating of 13.58%. This is an increase of +1.86 compared to January 2021. Thanks to this change, Python has moved from third position to first. In second place is C, which has a rating of 12.44%, a decrease of 4.94% compared to the previous year. Because of this change, C moved from first to second place. In third position is Java with 10.66% ratings and a change of -1.30%. Java moved from second place in 2021 to third place in January 2022. C++, C#, Visual Basic, JavaScript, Assembly </w:t>
      </w:r>
      <w:r w:rsidR="0043171E" w:rsidRPr="0043171E">
        <w:t>Language</w:t>
      </w:r>
      <w:r w:rsidR="0043171E" w:rsidRPr="0043171E">
        <w:t>, SQL and SQL in tenth position with 1.80% are also in the top 10.</w:t>
      </w:r>
    </w:p>
    <w:p w14:paraId="550ACBA5" w14:textId="7DE3E213" w:rsidR="00E81978" w:rsidRDefault="00755AAC">
      <w:pPr>
        <w:pStyle w:val="SectionTitle"/>
      </w:pPr>
      <w:r w:rsidRPr="00755AAC">
        <w:lastRenderedPageBreak/>
        <w:t>Class InputMismatchException</w:t>
      </w:r>
    </w:p>
    <w:p w14:paraId="1A335255" w14:textId="2E970A90" w:rsidR="00E81978" w:rsidRDefault="00E81978">
      <w:pPr>
        <w:pStyle w:val="NoSpacing"/>
      </w:pPr>
    </w:p>
    <w:p w14:paraId="3BAAC24E" w14:textId="4AA3F0A6" w:rsidR="006720C8" w:rsidRDefault="00755AAC" w:rsidP="006720C8">
      <w:pPr>
        <w:pStyle w:val="HTMLPreformatted"/>
        <w:shd w:val="clear" w:color="auto" w:fill="FFFFFF"/>
        <w:rPr>
          <w:color w:val="353833"/>
          <w:sz w:val="31"/>
          <w:szCs w:val="31"/>
        </w:rPr>
      </w:pPr>
      <w:r>
        <w:rPr>
          <w:noProof/>
          <w:lang w:eastAsia="en-US"/>
        </w:rPr>
        <w:drawing>
          <wp:inline distT="0" distB="0" distL="0" distR="0" wp14:anchorId="71B0B45D" wp14:editId="296A0933">
            <wp:extent cx="5943600" cy="3200400"/>
            <wp:effectExtent l="0" t="0" r="0" b="0"/>
            <wp:docPr id="2" name="Chart 2" descr="Clustered column chart showing the values of 3 series for 4 categori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5D3A03">
        <w:rPr>
          <w:rStyle w:val="Emphasis"/>
        </w:rPr>
        <w:t>Figure 1</w:t>
      </w:r>
      <w:r w:rsidR="005D3A03">
        <w:t>.</w:t>
      </w:r>
      <w:r w:rsidR="006720C8">
        <w:t xml:space="preserve"> This is the solution for the mismatch error thrown by Scanner </w:t>
      </w:r>
      <w:r w:rsidR="005D3A03">
        <w:t xml:space="preserve"> </w:t>
      </w:r>
      <w:r w:rsidR="006720C8">
        <w:t>“</w:t>
      </w:r>
      <w:r w:rsidR="006720C8">
        <w:rPr>
          <w:color w:val="353833"/>
          <w:sz w:val="31"/>
          <w:szCs w:val="31"/>
        </w:rPr>
        <w:t xml:space="preserve">public class </w:t>
      </w:r>
      <w:r w:rsidR="006720C8">
        <w:rPr>
          <w:rStyle w:val="strong0"/>
          <w:b/>
          <w:bCs/>
          <w:color w:val="353833"/>
          <w:sz w:val="31"/>
          <w:szCs w:val="31"/>
        </w:rPr>
        <w:t>InputMismatchException</w:t>
      </w:r>
    </w:p>
    <w:p w14:paraId="20ECEB3A" w14:textId="77777777" w:rsidR="006720C8" w:rsidRDefault="006720C8" w:rsidP="006720C8">
      <w:pPr>
        <w:pStyle w:val="HTMLPreformatted"/>
        <w:shd w:val="clear" w:color="auto" w:fill="FFFFFF"/>
        <w:rPr>
          <w:color w:val="353833"/>
          <w:kern w:val="0"/>
          <w:sz w:val="31"/>
          <w:szCs w:val="31"/>
        </w:rPr>
      </w:pPr>
      <w:r>
        <w:rPr>
          <w:color w:val="353833"/>
          <w:sz w:val="31"/>
          <w:szCs w:val="31"/>
        </w:rPr>
        <w:t xml:space="preserve">extends </w:t>
      </w:r>
      <w:hyperlink r:id="rId15" w:tooltip="class in java.util" w:history="1">
        <w:r>
          <w:rPr>
            <w:rStyle w:val="Hyperlink"/>
            <w:color w:val="4C6B87"/>
            <w:sz w:val="31"/>
            <w:szCs w:val="31"/>
          </w:rPr>
          <w:t>NoSuchElementException</w:t>
        </w:r>
      </w:hyperlink>
    </w:p>
    <w:p w14:paraId="3C08CF16" w14:textId="546E720C" w:rsidR="006720C8" w:rsidRDefault="006720C8" w:rsidP="006720C8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Thrown by a </w:t>
      </w:r>
      <w:r>
        <w:rPr>
          <w:rStyle w:val="HTMLCode"/>
          <w:color w:val="353833"/>
          <w:szCs w:val="22"/>
        </w:rPr>
        <w:t>Scanner</w:t>
      </w:r>
      <w:r>
        <w:rPr>
          <w:rFonts w:ascii="Arial" w:hAnsi="Arial" w:cs="Arial"/>
          <w:color w:val="353833"/>
          <w:sz w:val="18"/>
          <w:szCs w:val="18"/>
        </w:rPr>
        <w:t> to indicate that the token retrieved does not match the pattern for the expected type, or that the token is out of range for the expected type.</w:t>
      </w:r>
      <w:r>
        <w:rPr>
          <w:rFonts w:ascii="Arial" w:hAnsi="Arial" w:cs="Arial"/>
          <w:color w:val="353833"/>
          <w:sz w:val="18"/>
          <w:szCs w:val="18"/>
        </w:rPr>
        <w:t>”</w:t>
      </w:r>
    </w:p>
    <w:p w14:paraId="0A1CB98A" w14:textId="77777777" w:rsidR="00CB0645" w:rsidRDefault="00CB0645" w:rsidP="006720C8">
      <w:pPr>
        <w:pStyle w:val="TableFigure"/>
      </w:pPr>
    </w:p>
    <w:p w14:paraId="184AFF25" w14:textId="77777777" w:rsidR="00CB0645" w:rsidRDefault="00CB0645" w:rsidP="006720C8">
      <w:pPr>
        <w:pStyle w:val="TableFigure"/>
      </w:pPr>
    </w:p>
    <w:p w14:paraId="5C31B79D" w14:textId="77777777" w:rsidR="00CB0645" w:rsidRDefault="00CB0645" w:rsidP="006720C8">
      <w:pPr>
        <w:pStyle w:val="TableFigure"/>
      </w:pPr>
    </w:p>
    <w:p w14:paraId="0038B5FD" w14:textId="77777777" w:rsidR="00CB0645" w:rsidRDefault="00CB0645" w:rsidP="006720C8">
      <w:pPr>
        <w:pStyle w:val="TableFigure"/>
      </w:pPr>
    </w:p>
    <w:p w14:paraId="131C62DA" w14:textId="77777777" w:rsidR="00CB0645" w:rsidRDefault="00CB0645" w:rsidP="006720C8">
      <w:pPr>
        <w:pStyle w:val="TableFigure"/>
      </w:pPr>
    </w:p>
    <w:p w14:paraId="4A1B397B" w14:textId="77777777" w:rsidR="00CB0645" w:rsidRDefault="00CB0645" w:rsidP="006720C8">
      <w:pPr>
        <w:pStyle w:val="TableFigure"/>
      </w:pPr>
    </w:p>
    <w:p w14:paraId="2EEB6293" w14:textId="77777777" w:rsidR="00CB0645" w:rsidRDefault="00CB0645" w:rsidP="006720C8">
      <w:pPr>
        <w:pStyle w:val="TableFigure"/>
      </w:pPr>
    </w:p>
    <w:p w14:paraId="5F68F5AB" w14:textId="77777777" w:rsidR="00CB0645" w:rsidRDefault="00CB0645" w:rsidP="006720C8">
      <w:pPr>
        <w:pStyle w:val="TableFigure"/>
      </w:pPr>
    </w:p>
    <w:p w14:paraId="362BB96D" w14:textId="6538AB12" w:rsidR="00CB0645" w:rsidRDefault="001F4334" w:rsidP="00CB0645">
      <w:pPr>
        <w:pStyle w:val="SectionTitle"/>
      </w:pPr>
      <w:r>
        <w:lastRenderedPageBreak/>
        <w:t>Conditional Statement Results</w:t>
      </w:r>
    </w:p>
    <w:p w14:paraId="6361B363" w14:textId="77777777" w:rsidR="00CB0645" w:rsidRDefault="00CB0645" w:rsidP="006720C8">
      <w:pPr>
        <w:pStyle w:val="TableFigure"/>
      </w:pPr>
    </w:p>
    <w:p w14:paraId="61CFB88F" w14:textId="58A59569" w:rsidR="00E81978" w:rsidRDefault="003620C1" w:rsidP="006720C8">
      <w:pPr>
        <w:pStyle w:val="TableFigure"/>
      </w:pPr>
      <w:r w:rsidRPr="003620C1">
        <w:drawing>
          <wp:inline distT="0" distB="0" distL="0" distR="0" wp14:anchorId="7BB9BD3F" wp14:editId="08979302">
            <wp:extent cx="2789081" cy="155809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9685" cy="15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906" w:rsidRPr="001D5906">
        <w:drawing>
          <wp:inline distT="0" distB="0" distL="0" distR="0" wp14:anchorId="07F9A384" wp14:editId="209F0D1A">
            <wp:extent cx="2943225" cy="15622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9376" cy="15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F8C5" w14:textId="6BDE39AD" w:rsidR="00E35D4F" w:rsidRDefault="00E35D4F" w:rsidP="006720C8">
      <w:pPr>
        <w:pStyle w:val="TableFigure"/>
        <w:rPr>
          <w:noProof/>
        </w:rPr>
      </w:pPr>
      <w:r w:rsidRPr="00E35D4F">
        <w:drawing>
          <wp:inline distT="0" distB="0" distL="0" distR="0" wp14:anchorId="4B2486B0" wp14:editId="3A9FAC88">
            <wp:extent cx="2530083" cy="1672526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6747" cy="17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D4F">
        <w:drawing>
          <wp:inline distT="0" distB="0" distL="0" distR="0" wp14:anchorId="746C5E1C" wp14:editId="25F6AEE2">
            <wp:extent cx="3352800" cy="1671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8500" cy="170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645" w:rsidRPr="00CB0645">
        <w:drawing>
          <wp:inline distT="0" distB="0" distL="0" distR="0" wp14:anchorId="201582D0" wp14:editId="75BAE480">
            <wp:extent cx="2907665" cy="1732915"/>
            <wp:effectExtent l="0" t="0" r="698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2" cy="173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334" w:rsidRPr="001F4334">
        <w:rPr>
          <w:noProof/>
        </w:rPr>
        <w:t xml:space="preserve"> </w:t>
      </w:r>
      <w:r w:rsidR="001F4334" w:rsidRPr="001F4334">
        <w:drawing>
          <wp:inline distT="0" distB="0" distL="0" distR="0" wp14:anchorId="7AB2E95A" wp14:editId="367419AE">
            <wp:extent cx="2733061" cy="1788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5000" cy="17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8461" w14:textId="089B6EB9" w:rsidR="001F4334" w:rsidRPr="001F4334" w:rsidRDefault="001F4334" w:rsidP="006720C8">
      <w:pPr>
        <w:pStyle w:val="TableFigure"/>
        <w:rPr>
          <w:i/>
          <w:iCs/>
        </w:rPr>
      </w:pPr>
      <w:r w:rsidRPr="001F4334">
        <w:rPr>
          <w:i/>
          <w:iCs/>
          <w:noProof/>
        </w:rPr>
        <w:t>Figure 2.</w:t>
      </w:r>
      <w:r>
        <w:rPr>
          <w:i/>
          <w:iCs/>
          <w:noProof/>
        </w:rPr>
        <w:t xml:space="preserve"> shows the results of the conditional after debugging and testing the program</w:t>
      </w:r>
    </w:p>
    <w:sectPr w:rsidR="001F4334" w:rsidRPr="001F4334">
      <w:headerReference w:type="default" r:id="rId22"/>
      <w:headerReference w:type="first" r:id="rId2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1965A" w14:textId="77777777" w:rsidR="009E1AE1" w:rsidRDefault="009E1AE1">
      <w:pPr>
        <w:spacing w:line="240" w:lineRule="auto"/>
      </w:pPr>
      <w:r>
        <w:separator/>
      </w:r>
    </w:p>
    <w:p w14:paraId="2BA1BA3C" w14:textId="77777777" w:rsidR="009E1AE1" w:rsidRDefault="009E1AE1"/>
  </w:endnote>
  <w:endnote w:type="continuationSeparator" w:id="0">
    <w:p w14:paraId="1E7961D2" w14:textId="77777777" w:rsidR="009E1AE1" w:rsidRDefault="009E1AE1">
      <w:pPr>
        <w:spacing w:line="240" w:lineRule="auto"/>
      </w:pPr>
      <w:r>
        <w:continuationSeparator/>
      </w:r>
    </w:p>
    <w:p w14:paraId="31AA7342" w14:textId="77777777" w:rsidR="009E1AE1" w:rsidRDefault="009E1A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E68CA" w14:textId="77777777" w:rsidR="009E1AE1" w:rsidRDefault="009E1AE1">
      <w:pPr>
        <w:spacing w:line="240" w:lineRule="auto"/>
      </w:pPr>
      <w:r>
        <w:separator/>
      </w:r>
    </w:p>
    <w:p w14:paraId="6B56E5DF" w14:textId="77777777" w:rsidR="009E1AE1" w:rsidRDefault="009E1AE1"/>
  </w:footnote>
  <w:footnote w:type="continuationSeparator" w:id="0">
    <w:p w14:paraId="2558BB99" w14:textId="77777777" w:rsidR="009E1AE1" w:rsidRDefault="009E1AE1">
      <w:pPr>
        <w:spacing w:line="240" w:lineRule="auto"/>
      </w:pPr>
      <w:r>
        <w:continuationSeparator/>
      </w:r>
    </w:p>
    <w:p w14:paraId="5821A423" w14:textId="77777777" w:rsidR="009E1AE1" w:rsidRDefault="009E1A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D7764" w14:textId="4097607A" w:rsidR="00E81978" w:rsidRDefault="009E1AE1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4C955F7C28394EF8B602207F20C46B6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3C454B">
          <w:rPr>
            <w:rStyle w:val="Strong"/>
          </w:rPr>
          <w:t xml:space="preserve"> exploration of java through an average quiz grade app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F631" w14:textId="6654C565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080996188BEC4488B27020F9FF3684C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F6F77">
          <w:rPr>
            <w:rStyle w:val="Strong"/>
          </w:rPr>
          <w:t xml:space="preserve"> exploration of java through an average quiz grade app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77"/>
    <w:rsid w:val="0002432C"/>
    <w:rsid w:val="000274A7"/>
    <w:rsid w:val="00042EC0"/>
    <w:rsid w:val="00053F6A"/>
    <w:rsid w:val="00067301"/>
    <w:rsid w:val="00083179"/>
    <w:rsid w:val="000B4507"/>
    <w:rsid w:val="000C018A"/>
    <w:rsid w:val="000C234B"/>
    <w:rsid w:val="000D3F41"/>
    <w:rsid w:val="000F2AEA"/>
    <w:rsid w:val="000F444B"/>
    <w:rsid w:val="00173C6A"/>
    <w:rsid w:val="001B7F7D"/>
    <w:rsid w:val="001C7596"/>
    <w:rsid w:val="001D5906"/>
    <w:rsid w:val="001F4334"/>
    <w:rsid w:val="002B602B"/>
    <w:rsid w:val="002C32EF"/>
    <w:rsid w:val="003340CB"/>
    <w:rsid w:val="00355DCA"/>
    <w:rsid w:val="003620C1"/>
    <w:rsid w:val="003621BD"/>
    <w:rsid w:val="003C454B"/>
    <w:rsid w:val="003F158C"/>
    <w:rsid w:val="00427756"/>
    <w:rsid w:val="0043171E"/>
    <w:rsid w:val="00450FF8"/>
    <w:rsid w:val="004521A2"/>
    <w:rsid w:val="00461066"/>
    <w:rsid w:val="00492814"/>
    <w:rsid w:val="00494266"/>
    <w:rsid w:val="004B5BF8"/>
    <w:rsid w:val="00504438"/>
    <w:rsid w:val="00551A02"/>
    <w:rsid w:val="005534FA"/>
    <w:rsid w:val="00556A9C"/>
    <w:rsid w:val="005822AB"/>
    <w:rsid w:val="005B146E"/>
    <w:rsid w:val="005D0CBF"/>
    <w:rsid w:val="005D3A03"/>
    <w:rsid w:val="005E5C08"/>
    <w:rsid w:val="005F3423"/>
    <w:rsid w:val="00600490"/>
    <w:rsid w:val="006720C8"/>
    <w:rsid w:val="00697199"/>
    <w:rsid w:val="0070111A"/>
    <w:rsid w:val="00755AAC"/>
    <w:rsid w:val="007A12DE"/>
    <w:rsid w:val="007B46C9"/>
    <w:rsid w:val="008002C0"/>
    <w:rsid w:val="008376BA"/>
    <w:rsid w:val="008770BE"/>
    <w:rsid w:val="008B4CF6"/>
    <w:rsid w:val="008C5323"/>
    <w:rsid w:val="008E0297"/>
    <w:rsid w:val="009173BD"/>
    <w:rsid w:val="00961E82"/>
    <w:rsid w:val="009A6A3B"/>
    <w:rsid w:val="009E1AE1"/>
    <w:rsid w:val="00A34E28"/>
    <w:rsid w:val="00A57030"/>
    <w:rsid w:val="00A7081E"/>
    <w:rsid w:val="00A73F0A"/>
    <w:rsid w:val="00AA10C1"/>
    <w:rsid w:val="00AD3F57"/>
    <w:rsid w:val="00AF441F"/>
    <w:rsid w:val="00B06735"/>
    <w:rsid w:val="00B439FF"/>
    <w:rsid w:val="00B823AA"/>
    <w:rsid w:val="00BA45DB"/>
    <w:rsid w:val="00BF4184"/>
    <w:rsid w:val="00BF7616"/>
    <w:rsid w:val="00C04BB4"/>
    <w:rsid w:val="00C0601E"/>
    <w:rsid w:val="00C122B5"/>
    <w:rsid w:val="00C31D30"/>
    <w:rsid w:val="00CB0645"/>
    <w:rsid w:val="00CD1D6E"/>
    <w:rsid w:val="00CD6E39"/>
    <w:rsid w:val="00CF6E91"/>
    <w:rsid w:val="00D00564"/>
    <w:rsid w:val="00D26992"/>
    <w:rsid w:val="00D61E3E"/>
    <w:rsid w:val="00D85B68"/>
    <w:rsid w:val="00D93672"/>
    <w:rsid w:val="00D97BFB"/>
    <w:rsid w:val="00E1226D"/>
    <w:rsid w:val="00E14ED5"/>
    <w:rsid w:val="00E20121"/>
    <w:rsid w:val="00E35D4F"/>
    <w:rsid w:val="00E41722"/>
    <w:rsid w:val="00E43A75"/>
    <w:rsid w:val="00E534E9"/>
    <w:rsid w:val="00E6004D"/>
    <w:rsid w:val="00E75CB3"/>
    <w:rsid w:val="00E81978"/>
    <w:rsid w:val="00ED200D"/>
    <w:rsid w:val="00F36BAC"/>
    <w:rsid w:val="00F379B7"/>
    <w:rsid w:val="00F52372"/>
    <w:rsid w:val="00F525FA"/>
    <w:rsid w:val="00F70274"/>
    <w:rsid w:val="00FB22A0"/>
    <w:rsid w:val="00FF2002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87AC4"/>
  <w15:chartTrackingRefBased/>
  <w15:docId w15:val="{90D4B7F1-9C9B-42E4-9E98-6194AAB5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F7D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AD3F5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F57"/>
    <w:rPr>
      <w:color w:val="605E5C"/>
      <w:shd w:val="clear" w:color="auto" w:fill="E1DFDD"/>
    </w:rPr>
  </w:style>
  <w:style w:type="character" w:customStyle="1" w:styleId="strong0">
    <w:name w:val="strong"/>
    <w:basedOn w:val="DefaultParagraphFont"/>
    <w:rsid w:val="0067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54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www.oraclepro.com/products/oracle-java/" TargetMode="Externa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y.com/academy/lesson/what-is-a-jframe-class-in-java-uses-examples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ocs.oracle.com/javase/7/docs/api/java/util/NoSuchElementException.html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study.com/academy/lesson/static-vs-non-static-methods-in-java.html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s://study.com/academy/lesson/programming-in-java-assignment-developing-a-java-program.html" TargetMode="External"/><Relationship Id="rId14" Type="http://schemas.openxmlformats.org/officeDocument/2006/relationships/chart" Target="charts/chart1.xm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SAH%20FAM\AppData\Roaming\Microsoft\Templates\APA%20style%20report%20(6th%20editio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FB-48AD-8635-465E678B93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FB-48AD-8635-465E678B931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FB-48AD-8635-465E678B9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6636464"/>
        <c:axId val="521039864"/>
      </c:barChart>
      <c:catAx>
        <c:axId val="28663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39864"/>
        <c:crosses val="autoZero"/>
        <c:auto val="1"/>
        <c:lblAlgn val="ctr"/>
        <c:lblOffset val="100"/>
        <c:noMultiLvlLbl val="0"/>
      </c:catAx>
      <c:valAx>
        <c:axId val="52103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63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-914400" y="0"/>
          <a:ext cx="5943600" cy="3200400"/>
        </a:xfrm>
        <a:prstGeom xmlns:a="http://schemas.openxmlformats.org/drawingml/2006/main" prst="rect">
          <a:avLst/>
        </a:prstGeom>
      </cdr:spPr>
    </cdr:pic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4D4954CD0B4AA78C8D8A880EA5E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283E6-9EA5-4B46-B2D1-F1877803E850}"/>
      </w:docPartPr>
      <w:docPartBody>
        <w:p w:rsidR="00000000" w:rsidRDefault="001370B6">
          <w:pPr>
            <w:pStyle w:val="2C4D4954CD0B4AA78C8D8A880EA5EB8B"/>
          </w:pPr>
          <w:r>
            <w:t>[Title Here, up to 12 Words, on One to Two Lines]</w:t>
          </w:r>
        </w:p>
      </w:docPartBody>
    </w:docPart>
    <w:docPart>
      <w:docPartPr>
        <w:name w:val="2A42C99500B943B18D0D205471E9B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C31A-CFA6-4FBC-B0BC-EFB59AA931EB}"/>
      </w:docPartPr>
      <w:docPartBody>
        <w:p w:rsidR="00000000" w:rsidRDefault="001370B6">
          <w:pPr>
            <w:pStyle w:val="2A42C99500B943B18D0D205471E9B21B"/>
          </w:pPr>
          <w:r>
            <w:t>Author Note</w:t>
          </w:r>
        </w:p>
      </w:docPartBody>
    </w:docPart>
    <w:docPart>
      <w:docPartPr>
        <w:name w:val="CE8FEB3F94AB4A479CB512A2EE6C9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1888A-E614-4F3A-9697-D19AF8AB42D8}"/>
      </w:docPartPr>
      <w:docPartBody>
        <w:p w:rsidR="00000000" w:rsidRDefault="001370B6">
          <w:pPr>
            <w:pStyle w:val="CE8FEB3F94AB4A479CB512A2EE6C981E"/>
          </w:pPr>
          <w:r>
            <w:t>Abstract</w:t>
          </w:r>
        </w:p>
      </w:docPartBody>
    </w:docPart>
    <w:docPart>
      <w:docPartPr>
        <w:name w:val="308348D8BA244375BD3FE657FCEC2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E7DA-AC22-45C2-9969-71F405D705AF}"/>
      </w:docPartPr>
      <w:docPartBody>
        <w:p w:rsidR="00000000" w:rsidRDefault="001370B6">
          <w:pPr>
            <w:pStyle w:val="308348D8BA244375BD3FE657FCEC2BA1"/>
          </w:pPr>
          <w:r>
            <w:t>[Title Here, up to 12 Words, on One to Two Lines]</w:t>
          </w:r>
        </w:p>
      </w:docPartBody>
    </w:docPart>
    <w:docPart>
      <w:docPartPr>
        <w:name w:val="4C955F7C28394EF8B602207F20C46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F2542-7C0B-4B78-8EF9-B64E9F6BAA04}"/>
      </w:docPartPr>
      <w:docPartBody>
        <w:p w:rsidR="00000000" w:rsidRDefault="001370B6">
          <w:pPr>
            <w:pStyle w:val="4C955F7C28394EF8B602207F20C46B64"/>
          </w:pPr>
          <w:r w:rsidRPr="005D3A03">
            <w:t>Figures title:</w:t>
          </w:r>
        </w:p>
      </w:docPartBody>
    </w:docPart>
    <w:docPart>
      <w:docPartPr>
        <w:name w:val="080996188BEC4488B27020F9FF368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D36F4-4806-422C-A2C0-64B2A3AF10DB}"/>
      </w:docPartPr>
      <w:docPartBody>
        <w:p w:rsidR="00000000" w:rsidRDefault="001370B6">
          <w:pPr>
            <w:pStyle w:val="080996188BEC4488B27020F9FF3684C4"/>
          </w:pPr>
          <w:r>
            <w:t>[Include all figures in their own section, following references (and footnotes and tables, if applicable).  Include a numbered caption for each figure.  Use the Table/Fi</w:t>
          </w:r>
          <w:r>
            <w:t>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B6"/>
    <w:rsid w:val="0013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4D4954CD0B4AA78C8D8A880EA5EB8B">
    <w:name w:val="2C4D4954CD0B4AA78C8D8A880EA5EB8B"/>
  </w:style>
  <w:style w:type="paragraph" w:customStyle="1" w:styleId="9B18E5A0E37744FB87FE9FFCD67BE430">
    <w:name w:val="9B18E5A0E37744FB87FE9FFCD67BE430"/>
  </w:style>
  <w:style w:type="paragraph" w:customStyle="1" w:styleId="B0C66FF3E97F47E6BD9AF75A720D4694">
    <w:name w:val="B0C66FF3E97F47E6BD9AF75A720D4694"/>
  </w:style>
  <w:style w:type="paragraph" w:customStyle="1" w:styleId="2A42C99500B943B18D0D205471E9B21B">
    <w:name w:val="2A42C99500B943B18D0D205471E9B21B"/>
  </w:style>
  <w:style w:type="paragraph" w:customStyle="1" w:styleId="89D7B43CB394429096B4DCEF43A2806D">
    <w:name w:val="89D7B43CB394429096B4DCEF43A2806D"/>
  </w:style>
  <w:style w:type="paragraph" w:customStyle="1" w:styleId="CE8FEB3F94AB4A479CB512A2EE6C981E">
    <w:name w:val="CE8FEB3F94AB4A479CB512A2EE6C981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E366D916BEC43ABB6FD797A460CBAFA">
    <w:name w:val="AE366D916BEC43ABB6FD797A460CBAFA"/>
  </w:style>
  <w:style w:type="paragraph" w:customStyle="1" w:styleId="13F2C5A217B14B439F15811A25D5A3F4">
    <w:name w:val="13F2C5A217B14B439F15811A25D5A3F4"/>
  </w:style>
  <w:style w:type="paragraph" w:customStyle="1" w:styleId="308348D8BA244375BD3FE657FCEC2BA1">
    <w:name w:val="308348D8BA244375BD3FE657FCEC2BA1"/>
  </w:style>
  <w:style w:type="paragraph" w:customStyle="1" w:styleId="1E2E8484F3664CDB80943CC5391C9A4E">
    <w:name w:val="1E2E8484F3664CDB80943CC5391C9A4E"/>
  </w:style>
  <w:style w:type="paragraph" w:customStyle="1" w:styleId="DED3E8ED824C4A7582BD5ECC4DD32364">
    <w:name w:val="DED3E8ED824C4A7582BD5ECC4DD32364"/>
  </w:style>
  <w:style w:type="paragraph" w:customStyle="1" w:styleId="D19F76697D3445B2A0244D8FE1A724BD">
    <w:name w:val="D19F76697D3445B2A0244D8FE1A724BD"/>
  </w:style>
  <w:style w:type="paragraph" w:customStyle="1" w:styleId="BE82D12961D8485482D2DAC1B0C53878">
    <w:name w:val="BE82D12961D8485482D2DAC1B0C53878"/>
  </w:style>
  <w:style w:type="paragraph" w:customStyle="1" w:styleId="8E0E90434B2740EAA35950794F80F252">
    <w:name w:val="8E0E90434B2740EAA35950794F80F252"/>
  </w:style>
  <w:style w:type="paragraph" w:customStyle="1" w:styleId="8A85AB1C4EB44815B956A6A4D50A8E7E">
    <w:name w:val="8A85AB1C4EB44815B956A6A4D50A8E7E"/>
  </w:style>
  <w:style w:type="paragraph" w:customStyle="1" w:styleId="99DA0886001D4189B0BD1910D03FF733">
    <w:name w:val="99DA0886001D4189B0BD1910D03FF733"/>
  </w:style>
  <w:style w:type="paragraph" w:customStyle="1" w:styleId="6CDF5A7CFBD442EF8E6A4D58F5D33665">
    <w:name w:val="6CDF5A7CFBD442EF8E6A4D58F5D33665"/>
  </w:style>
  <w:style w:type="paragraph" w:customStyle="1" w:styleId="EF331A206E414ADCA472B8A8F2F0E1D3">
    <w:name w:val="EF331A206E414ADCA472B8A8F2F0E1D3"/>
  </w:style>
  <w:style w:type="paragraph" w:customStyle="1" w:styleId="B9A5A106C3534CB1B26E6D33327FAFC0">
    <w:name w:val="B9A5A106C3534CB1B26E6D33327FAFC0"/>
  </w:style>
  <w:style w:type="paragraph" w:customStyle="1" w:styleId="B830C155A3DD4AB8AF88E97760FC2904">
    <w:name w:val="B830C155A3DD4AB8AF88E97760FC2904"/>
  </w:style>
  <w:style w:type="paragraph" w:customStyle="1" w:styleId="7D3147D9536D473E989506302BDC3BD2">
    <w:name w:val="7D3147D9536D473E989506302BDC3BD2"/>
  </w:style>
  <w:style w:type="paragraph" w:customStyle="1" w:styleId="3BF0E39B87E240518EFDC3955047068E">
    <w:name w:val="3BF0E39B87E240518EFDC3955047068E"/>
  </w:style>
  <w:style w:type="paragraph" w:customStyle="1" w:styleId="A40FF48BFA6E4E429F82B2FA0C2EBEB1">
    <w:name w:val="A40FF48BFA6E4E429F82B2FA0C2EBEB1"/>
  </w:style>
  <w:style w:type="paragraph" w:customStyle="1" w:styleId="2186B131BAB642038E83D593B54B8DE4">
    <w:name w:val="2186B131BAB642038E83D593B54B8DE4"/>
  </w:style>
  <w:style w:type="paragraph" w:customStyle="1" w:styleId="B3B786477C6A4A2398EAD9484054360F">
    <w:name w:val="B3B786477C6A4A2398EAD9484054360F"/>
  </w:style>
  <w:style w:type="paragraph" w:customStyle="1" w:styleId="5CA20BE0A5D746988F13CC8622C38C1F">
    <w:name w:val="5CA20BE0A5D746988F13CC8622C38C1F"/>
  </w:style>
  <w:style w:type="paragraph" w:customStyle="1" w:styleId="300B9521F6654FBE910340B78495C456">
    <w:name w:val="300B9521F6654FBE910340B78495C456"/>
  </w:style>
  <w:style w:type="paragraph" w:customStyle="1" w:styleId="87CE579BE85E4564BD83A35770D03710">
    <w:name w:val="87CE579BE85E4564BD83A35770D03710"/>
  </w:style>
  <w:style w:type="paragraph" w:customStyle="1" w:styleId="0202030163574AE893330AA4DCCCABEA">
    <w:name w:val="0202030163574AE893330AA4DCCCABEA"/>
  </w:style>
  <w:style w:type="paragraph" w:customStyle="1" w:styleId="4D238F7DAD0F4141BB7EBE14FC34B5DB">
    <w:name w:val="4D238F7DAD0F4141BB7EBE14FC34B5DB"/>
  </w:style>
  <w:style w:type="paragraph" w:customStyle="1" w:styleId="646085D70392425C8FC08313C33D7FCF">
    <w:name w:val="646085D70392425C8FC08313C33D7FCF"/>
  </w:style>
  <w:style w:type="paragraph" w:customStyle="1" w:styleId="14AA820304DA4649A6CCE329A0213B11">
    <w:name w:val="14AA820304DA4649A6CCE329A0213B11"/>
  </w:style>
  <w:style w:type="paragraph" w:customStyle="1" w:styleId="7A83B53AB2724A94AECDBB189AE3E818">
    <w:name w:val="7A83B53AB2724A94AECDBB189AE3E818"/>
  </w:style>
  <w:style w:type="paragraph" w:customStyle="1" w:styleId="9279BDD4453A451EA51406F4A6A79A38">
    <w:name w:val="9279BDD4453A451EA51406F4A6A79A38"/>
  </w:style>
  <w:style w:type="paragraph" w:customStyle="1" w:styleId="88B3CC26A271467AB835A6DE20E252AA">
    <w:name w:val="88B3CC26A271467AB835A6DE20E252AA"/>
  </w:style>
  <w:style w:type="paragraph" w:customStyle="1" w:styleId="7630DBFB9CC948F68182EB1E68F8137B">
    <w:name w:val="7630DBFB9CC948F68182EB1E68F8137B"/>
  </w:style>
  <w:style w:type="paragraph" w:customStyle="1" w:styleId="581A887B20724513B74C4148CC174886">
    <w:name w:val="581A887B20724513B74C4148CC174886"/>
  </w:style>
  <w:style w:type="paragraph" w:customStyle="1" w:styleId="13E16D8CA1C24DF89A37C03B0E9CF893">
    <w:name w:val="13E16D8CA1C24DF89A37C03B0E9CF893"/>
  </w:style>
  <w:style w:type="paragraph" w:customStyle="1" w:styleId="B55A6980A2D148C0ABF91A6D57848C1A">
    <w:name w:val="B55A6980A2D148C0ABF91A6D57848C1A"/>
  </w:style>
  <w:style w:type="paragraph" w:customStyle="1" w:styleId="DB6DCAB3C5D042B087367EEE24F1BB83">
    <w:name w:val="DB6DCAB3C5D042B087367EEE24F1BB83"/>
  </w:style>
  <w:style w:type="paragraph" w:customStyle="1" w:styleId="16DE165C45CA4C5DBEBD1224BC75C239">
    <w:name w:val="16DE165C45CA4C5DBEBD1224BC75C239"/>
  </w:style>
  <w:style w:type="paragraph" w:customStyle="1" w:styleId="1A7898533C354CFDABBB529F5E35E894">
    <w:name w:val="1A7898533C354CFDABBB529F5E35E894"/>
  </w:style>
  <w:style w:type="paragraph" w:customStyle="1" w:styleId="A8EEA365ED1D4D7395E1BBA5002DA0E3">
    <w:name w:val="A8EEA365ED1D4D7395E1BBA5002DA0E3"/>
  </w:style>
  <w:style w:type="paragraph" w:customStyle="1" w:styleId="EA5CDD871E3445A7A92242463D3E842D">
    <w:name w:val="EA5CDD871E3445A7A92242463D3E842D"/>
  </w:style>
  <w:style w:type="paragraph" w:customStyle="1" w:styleId="828704C9A73045D8BD21387C8F74C9B2">
    <w:name w:val="828704C9A73045D8BD21387C8F74C9B2"/>
  </w:style>
  <w:style w:type="paragraph" w:customStyle="1" w:styleId="0DB20C3682564AE193892BA639B543CA">
    <w:name w:val="0DB20C3682564AE193892BA639B543CA"/>
  </w:style>
  <w:style w:type="paragraph" w:customStyle="1" w:styleId="C877ADA6C840490491A5658A5E8FC7EF">
    <w:name w:val="C877ADA6C840490491A5658A5E8FC7EF"/>
  </w:style>
  <w:style w:type="paragraph" w:customStyle="1" w:styleId="327B441377C44C32818649B8944F352A">
    <w:name w:val="327B441377C44C32818649B8944F352A"/>
  </w:style>
  <w:style w:type="paragraph" w:customStyle="1" w:styleId="8FF842156FA945AD9E21B8010C8833A1">
    <w:name w:val="8FF842156FA945AD9E21B8010C8833A1"/>
  </w:style>
  <w:style w:type="paragraph" w:customStyle="1" w:styleId="7A6538CC78884BE68D4C582DF324E228">
    <w:name w:val="7A6538CC78884BE68D4C582DF324E228"/>
  </w:style>
  <w:style w:type="paragraph" w:customStyle="1" w:styleId="5F40B396CA284A8498DB3E7B6269A852">
    <w:name w:val="5F40B396CA284A8498DB3E7B6269A852"/>
  </w:style>
  <w:style w:type="paragraph" w:customStyle="1" w:styleId="BFC4ACAD3EF94146BA52DC41ED8FA69A">
    <w:name w:val="BFC4ACAD3EF94146BA52DC41ED8FA69A"/>
  </w:style>
  <w:style w:type="paragraph" w:customStyle="1" w:styleId="3FDDAD8AD6D9491D9B84AD532CBEADE2">
    <w:name w:val="3FDDAD8AD6D9491D9B84AD532CBEADE2"/>
  </w:style>
  <w:style w:type="paragraph" w:customStyle="1" w:styleId="D7E5D0E54F3E4EA980D62E01344CCA29">
    <w:name w:val="D7E5D0E54F3E4EA980D62E01344CCA29"/>
  </w:style>
  <w:style w:type="paragraph" w:customStyle="1" w:styleId="B6D3B1F972154DE49CA17D914CCD8C81">
    <w:name w:val="B6D3B1F972154DE49CA17D914CCD8C81"/>
  </w:style>
  <w:style w:type="paragraph" w:customStyle="1" w:styleId="85F95053E1B94E57BA8935C997EB06AC">
    <w:name w:val="85F95053E1B94E57BA8935C997EB06AC"/>
  </w:style>
  <w:style w:type="paragraph" w:customStyle="1" w:styleId="40E7A404CD774AFE9E15E7FE07D95E27">
    <w:name w:val="40E7A404CD774AFE9E15E7FE07D95E27"/>
  </w:style>
  <w:style w:type="paragraph" w:customStyle="1" w:styleId="691A9CF7C493427D91A759BDF7DF4C3F">
    <w:name w:val="691A9CF7C493427D91A759BDF7DF4C3F"/>
  </w:style>
  <w:style w:type="paragraph" w:customStyle="1" w:styleId="CDA717BDF9F6466980B2B2E1977D9960">
    <w:name w:val="CDA717BDF9F6466980B2B2E1977D9960"/>
  </w:style>
  <w:style w:type="paragraph" w:customStyle="1" w:styleId="C30B5ED9CC7E49C1BC72F11CF676F947">
    <w:name w:val="C30B5ED9CC7E49C1BC72F11CF676F947"/>
  </w:style>
  <w:style w:type="paragraph" w:customStyle="1" w:styleId="D823EE3C98B24D7291276A2CB11B5B6C">
    <w:name w:val="D823EE3C98B24D7291276A2CB11B5B6C"/>
  </w:style>
  <w:style w:type="paragraph" w:customStyle="1" w:styleId="4C955F7C28394EF8B602207F20C46B64">
    <w:name w:val="4C955F7C28394EF8B602207F20C46B64"/>
  </w:style>
  <w:style w:type="paragraph" w:customStyle="1" w:styleId="080996188BEC4488B27020F9FF3684C4">
    <w:name w:val="080996188BEC4488B27020F9FF3684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 exploration of java through an average quiz grade app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4095</TotalTime>
  <Pages>10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MENSAH FAM</dc:creator>
  <cp:keywords/>
  <dc:description/>
  <cp:lastModifiedBy>mensahtribewebdevelopment@gmail.com</cp:lastModifiedBy>
  <cp:revision>3</cp:revision>
  <dcterms:created xsi:type="dcterms:W3CDTF">2022-03-16T07:03:00Z</dcterms:created>
  <dcterms:modified xsi:type="dcterms:W3CDTF">2022-03-19T03:19:00Z</dcterms:modified>
</cp:coreProperties>
</file>